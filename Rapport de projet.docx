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7" w:rightFromText="187" w:vertAnchor="page" w:horzAnchor="margin" w:tblpY="11746"/>
        <w:tblOverlap w:val="never"/>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110"/>
        <w:gridCol w:w="3160"/>
        <w:gridCol w:w="1306"/>
        <w:gridCol w:w="4234"/>
      </w:tblGrid>
      <w:tr w:rsidR="00F036CD" w:rsidTr="00F036CD">
        <w:trPr>
          <w:trHeight w:val="225"/>
        </w:trPr>
        <w:tc>
          <w:tcPr>
            <w:tcW w:w="1110" w:type="dxa"/>
            <w:vAlign w:val="center"/>
          </w:tcPr>
          <w:p w:rsidR="00F036CD" w:rsidRDefault="00F036CD" w:rsidP="00F036CD">
            <w:pPr>
              <w:pStyle w:val="NoSpacing"/>
            </w:pPr>
          </w:p>
        </w:tc>
        <w:tc>
          <w:tcPr>
            <w:tcW w:w="3160" w:type="dxa"/>
            <w:vAlign w:val="center"/>
          </w:tcPr>
          <w:p w:rsidR="00F036CD" w:rsidRDefault="00F659A4" w:rsidP="00F036CD">
            <w:pPr>
              <w:pStyle w:val="NoSpacing"/>
            </w:pPr>
            <w:sdt>
              <w:sdtPr>
                <w:rPr>
                  <w:color w:val="424456" w:themeColor="text2"/>
                </w:rPr>
                <w:alias w:val="Date"/>
                <w:id w:val="281571602"/>
                <w:placeholder>
                  <w:docPart w:val="332688DD86084CDDADF082D7742EDA96"/>
                </w:placeholder>
                <w:dataBinding w:prefixMappings="xmlns:ns0='http://schemas.microsoft.com/office/2006/coverPageProps'" w:xpath="/ns0:CoverPageProperties[1]/ns0:PublishDate[1]" w:storeItemID="{55AF091B-3C7A-41E3-B477-F2FDAA23CFDA}"/>
                <w:date w:fullDate="2016-05-28T00:00:00Z">
                  <w:dateFormat w:val="dd/MM/yyyy"/>
                  <w:lid w:val="fr-FR"/>
                  <w:storeMappedDataAs w:val="dateTime"/>
                  <w:calendar w:val="gregorian"/>
                </w:date>
              </w:sdtPr>
              <w:sdtEndPr/>
              <w:sdtContent>
                <w:r w:rsidR="00F036CD">
                  <w:rPr>
                    <w:color w:val="424456" w:themeColor="text2"/>
                  </w:rPr>
                  <w:t>28/05/2016</w:t>
                </w:r>
              </w:sdtContent>
            </w:sdt>
          </w:p>
        </w:tc>
        <w:tc>
          <w:tcPr>
            <w:tcW w:w="5539" w:type="dxa"/>
            <w:gridSpan w:val="2"/>
            <w:vAlign w:val="center"/>
          </w:tcPr>
          <w:p w:rsidR="00F036CD" w:rsidRDefault="00F036CD" w:rsidP="00F036CD">
            <w:pPr>
              <w:pStyle w:val="NoSpacing"/>
            </w:pPr>
          </w:p>
        </w:tc>
      </w:tr>
      <w:tr w:rsidR="00F036CD" w:rsidTr="00F036CD">
        <w:trPr>
          <w:trHeight w:val="381"/>
        </w:trPr>
        <w:tc>
          <w:tcPr>
            <w:tcW w:w="4270" w:type="dxa"/>
            <w:gridSpan w:val="2"/>
            <w:vAlign w:val="center"/>
          </w:tcPr>
          <w:p w:rsidR="00F036CD" w:rsidRDefault="00F659A4" w:rsidP="00F036CD">
            <w:pPr>
              <w:pStyle w:val="NoSpacing"/>
            </w:pPr>
            <w:r>
              <w:rPr>
                <w:noProof/>
                <w:lang w:eastAsia="fr-FR"/>
              </w:rPr>
            </w:r>
            <w:r>
              <w:rPr>
                <w:noProof/>
                <w:lang w:eastAsia="fr-FR"/>
              </w:rPr>
              <w:pict>
                <v:group id="Group 59" o:spid="_x0000_s1090" style="width:183.65pt;height:18.5pt;mso-position-horizontal-relative:char;mso-position-vertical-relative:line" coordorigin="671,11589" coordsize="3673,370">
                  <v:shapetype id="_x0000_t32" coordsize="21600,21600" o:spt="32" o:oned="t" path="m,l21600,21600e" filled="f">
                    <v:path arrowok="t" fillok="f" o:connecttype="none"/>
                    <o:lock v:ext="edit" shapetype="t"/>
                  </v:shapetype>
                  <v:shape id="AutoShape 60" o:spid="_x0000_s1091" type="#_x0000_t32" style="position:absolute;left:1619;top:1195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ej8QAAADbAAAADwAAAGRycy9kb3ducmV2LnhtbESPQWvCQBCF7wX/wzJCL6KbSKkSXUVa&#10;hFJoRY33ITsmwexsyK4m8de7BaG3Gd6b971ZrjtTiRs1rrSsIJ5EIIgzq0vOFaTH7XgOwnlkjZVl&#10;UtCTg/Vq8LLERNuW93Q7+FyEEHYJKii8rxMpXVaQQTexNXHQzrYx6MPa5FI32IZwU8lpFL1LgyUH&#10;QoE1fRSUXQ5XE7ij3fW7vfcp9Z8U/779RKdTnCr1Ouw2CxCeOv9vfl5/6VB/Bn+/hAH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56PxAAAANsAAAAPAAAAAAAAAAAA&#10;AAAAAKECAABkcnMvZG93bnJldi54bWxQSwUGAAAAAAQABAD5AAAAkgMAAAAA&#10;" strokecolor="#438086 [3205]" strokeweight="1.5pt"/>
                  <v:shape id="AutoShape 61" o:spid="_x0000_s1092" type="#_x0000_t32" style="position:absolute;left:1621;top:11697;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CmAscAAADbAAAADwAAAGRycy9kb3ducmV2LnhtbESPT2vCQBDF74LfYRmhF9FNC4qkrlJK&#10;/QOioPbQ3qbZMQlmZ0N2q/HbOwfB2wzvzXu/mc5bV6kLNaH0bOB1mIAizrwtOTfwfVwMJqBCRLZY&#10;eSYDNwown3U7U0ytv/KeLoeYKwnhkKKBIsY61TpkBTkMQ18Ti3byjcMoa5Nr2+BVwl2l35JkrB2W&#10;LA0F1vRZUHY+/DsDy83pZz86/m4X/Y2dLEe783b192XMS6/9eAcVqY1P8+N6bQVfYOUXGUDP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0KYCxwAAANsAAAAPAAAAAAAA&#10;AAAAAAAAAKECAABkcnMvZG93bnJldi54bWxQSwUGAAAAAAQABAD5AAAAlQMAAAAA&#10;" strokecolor="#438086 [3205]" strokeweight="3pt"/>
                  <v:shape id="AutoShape 62" o:spid="_x0000_s1093" type="#_x0000_t32" style="position:absolute;left:1619;top:11589;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uMIAAADbAAAADwAAAGRycy9kb3ducmV2LnhtbERPTWvCQBC9F/wPyxS8iG4ipGh0lRAs&#10;SMFDreh1yI5JanY2ZLcm/vuuUOhtHu9z1tvBNOJOnastK4hnEQjiwuqaSwWnr/fpAoTzyBoby6Tg&#10;QQ62m9HLGlNte/6k+9GXIoSwS1FB5X2bSumKigy6mW2JA3e1nUEfYFdK3WEfwk0j51H0Jg3WHBoq&#10;bCmvqLgdf4yCSxsvsnKXZxf/Pfk4GJvcJudEqfHrkK1AeBr8v/jPvddh/hKev4QD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EuMIAAADbAAAADwAAAAAAAAAAAAAA&#10;AAChAgAAZHJzL2Rvd25yZXYueG1sUEsFBgAAAAAEAAQA+QAAAJADAAAAAA==&#10;" strokecolor="#438086 [3205]" strokeweight=".5pt"/>
                  <v:shape id="AutoShape 63" o:spid="_x0000_s1094" type="#_x0000_t32" style="position:absolute;left:671;top:11897;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P78AAADbAAAADwAAAGRycy9kb3ducmV2LnhtbERPy4rCMBTdC/5DuII7Te1CnGoUHwgu&#10;nY4Ll5fm2labm9JEW/v1k4Xg8nDeq01nKvGixpWWFcymEQjizOqScwWXv+NkAcJ5ZI2VZVLwJgeb&#10;9XCwwkTbln/plfpchBB2CSoovK8TKV1WkEE3tTVx4G62MegDbHKpG2xDuKlkHEVzabDk0FBgTfuC&#10;skf6NArO/eHZ7uP77ppK+b7qn75cPHqlxqNuuwThqfNf8cd90grisD58CT9Ar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CP78AAADbAAAADwAAAAAAAAAAAAAAAACh&#10;AgAAZHJzL2Rvd25yZXYueG1sUEsFBgAAAAAEAAQA+QAAAI0DAAAAAA==&#10;" strokecolor="#438086 [3205]"/>
                  <v:shape id="AutoShape 64" o:spid="_x0000_s1095" type="#_x0000_t32" style="position:absolute;left:677;top:11764;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lf+sQAAADbAAAADwAAAGRycy9kb3ducmV2LnhtbESPwWrDMBBE74X8g9hAbo0cH9LgRglt&#10;iKHQXmr7kONirW1Ra2UsNXby9VWh0OMwM2+Y/XG2vbjS6I1jBZt1AoK4dtpwq6Aq88cdCB+QNfaO&#10;ScGNPBwPi4c9ZtpN/EnXIrQiQthnqKALYcik9HVHFv3aDcTRa9xoMUQ5tlKPOEW47WWaJFtp0XBc&#10;6HCgU0f1V/FtFTTvyaXCpnkyrzsj0zwvP9LzXanVcn55BhFoDv/hv/abVpBu4PdL/AHy8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qV/6xAAAANsAAAAPAAAAAAAAAAAA&#10;AAAAAKECAABkcnMvZG93bnJldi54bWxQSwUGAAAAAAQABAD5AAAAkgMAAAAA&#10;" strokecolor="#438086 [3205]" strokeweight=".25pt"/>
                  <w10:wrap type="none"/>
                  <w10:anchorlock/>
                </v:group>
              </w:pict>
            </w:r>
          </w:p>
        </w:tc>
        <w:tc>
          <w:tcPr>
            <w:tcW w:w="5539" w:type="dxa"/>
            <w:gridSpan w:val="2"/>
            <w:vAlign w:val="center"/>
          </w:tcPr>
          <w:p w:rsidR="00F036CD" w:rsidRDefault="00F036CD" w:rsidP="00F036CD">
            <w:pPr>
              <w:pStyle w:val="NoSpacing"/>
            </w:pPr>
          </w:p>
        </w:tc>
      </w:tr>
      <w:tr w:rsidR="00F036CD" w:rsidTr="00F036CD">
        <w:trPr>
          <w:trHeight w:val="1699"/>
        </w:trPr>
        <w:tc>
          <w:tcPr>
            <w:tcW w:w="9810" w:type="dxa"/>
            <w:gridSpan w:val="4"/>
            <w:tcMar>
              <w:top w:w="115" w:type="dxa"/>
              <w:left w:w="115" w:type="dxa"/>
              <w:bottom w:w="72" w:type="dxa"/>
              <w:right w:w="115" w:type="dxa"/>
            </w:tcMar>
            <w:vAlign w:val="center"/>
          </w:tcPr>
          <w:p w:rsidR="00F036CD" w:rsidRDefault="00F659A4" w:rsidP="00F036CD">
            <w:pPr>
              <w:pStyle w:val="NoSpacing"/>
              <w:rPr>
                <w:rFonts w:asciiTheme="majorHAnsi" w:eastAsiaTheme="majorEastAsia" w:hAnsiTheme="majorHAnsi" w:cstheme="majorBidi"/>
                <w:color w:val="3E3E67" w:themeColor="accent1" w:themeShade="BF"/>
                <w:sz w:val="72"/>
                <w:szCs w:val="72"/>
              </w:rPr>
            </w:pPr>
            <w:sdt>
              <w:sdtPr>
                <w:rPr>
                  <w:rFonts w:asciiTheme="majorHAnsi" w:eastAsiaTheme="majorEastAsia" w:hAnsiTheme="majorHAnsi" w:cstheme="majorBidi"/>
                  <w:color w:val="3E3E67" w:themeColor="accent1" w:themeShade="BF"/>
                  <w:sz w:val="72"/>
                  <w:szCs w:val="72"/>
                </w:rPr>
                <w:alias w:val="Titre"/>
                <w:id w:val="220683848"/>
                <w:placeholder>
                  <w:docPart w:val="054D0A7A14EC4AFE92545F1E1678D592"/>
                </w:placeholder>
                <w:dataBinding w:prefixMappings="xmlns:ns0='http://schemas.openxmlformats.org/package/2006/metadata/core-properties' xmlns:ns1='http://purl.org/dc/elements/1.1/'" w:xpath="/ns0:coreProperties[1]/ns1:title[1]" w:storeItemID="{6C3C8BC8-F283-45AE-878A-BAB7291924A1}"/>
                <w:text/>
              </w:sdtPr>
              <w:sdtEndPr/>
              <w:sdtContent>
                <w:r w:rsidR="00F036CD">
                  <w:rPr>
                    <w:rFonts w:asciiTheme="majorHAnsi" w:eastAsiaTheme="majorEastAsia" w:hAnsiTheme="majorHAnsi" w:cstheme="majorBidi"/>
                    <w:color w:val="3E3E67" w:themeColor="accent1" w:themeShade="BF"/>
                    <w:sz w:val="72"/>
                    <w:szCs w:val="72"/>
                  </w:rPr>
                  <w:t>Rapport du Projet d’ISN</w:t>
                </w:r>
              </w:sdtContent>
            </w:sdt>
          </w:p>
          <w:p w:rsidR="00F036CD" w:rsidRDefault="00F659A4" w:rsidP="00F036CD">
            <w:pPr>
              <w:pStyle w:val="NoSpacing"/>
              <w:rPr>
                <w:iCs/>
              </w:rPr>
            </w:pPr>
            <w:sdt>
              <w:sdtPr>
                <w:rPr>
                  <w:i/>
                  <w:iCs/>
                  <w:color w:val="424456" w:themeColor="text2"/>
                  <w:sz w:val="28"/>
                  <w:szCs w:val="28"/>
                </w:rPr>
                <w:alias w:val="Sous-titre"/>
                <w:id w:val="220683832"/>
                <w:placeholder>
                  <w:docPart w:val="D37878680E0F44018A268DD9D41075AA"/>
                </w:placeholder>
                <w:dataBinding w:prefixMappings="xmlns:ns0='http://schemas.openxmlformats.org/package/2006/metadata/core-properties' xmlns:ns1='http://purl.org/dc/elements/1.1/'" w:xpath="/ns0:coreProperties[1]/ns1:subject[1]" w:storeItemID="{6C3C8BC8-F283-45AE-878A-BAB7291924A1}"/>
                <w:text/>
              </w:sdtPr>
              <w:sdtEndPr/>
              <w:sdtContent>
                <w:r w:rsidR="00F036CD">
                  <w:rPr>
                    <w:i/>
                    <w:iCs/>
                    <w:color w:val="424456" w:themeColor="text2"/>
                    <w:sz w:val="28"/>
                    <w:szCs w:val="28"/>
                  </w:rPr>
                  <w:t>La bataille navale</w:t>
                </w:r>
              </w:sdtContent>
            </w:sdt>
          </w:p>
        </w:tc>
      </w:tr>
      <w:tr w:rsidR="00F036CD" w:rsidTr="00F036CD">
        <w:trPr>
          <w:trHeight w:val="453"/>
        </w:trPr>
        <w:tc>
          <w:tcPr>
            <w:tcW w:w="1110" w:type="dxa"/>
            <w:vAlign w:val="center"/>
          </w:tcPr>
          <w:p w:rsidR="00F036CD" w:rsidRDefault="00F036CD" w:rsidP="00F036CD">
            <w:pPr>
              <w:pStyle w:val="NoSpacing"/>
            </w:pPr>
          </w:p>
        </w:tc>
        <w:tc>
          <w:tcPr>
            <w:tcW w:w="4466" w:type="dxa"/>
            <w:gridSpan w:val="2"/>
            <w:vAlign w:val="center"/>
          </w:tcPr>
          <w:p w:rsidR="00F036CD" w:rsidRDefault="00F036CD" w:rsidP="00F036CD">
            <w:pPr>
              <w:pStyle w:val="NoSpacing"/>
            </w:pPr>
          </w:p>
          <w:p w:rsidR="00F036CD" w:rsidRDefault="00F036CD" w:rsidP="00F036CD">
            <w:pPr>
              <w:pStyle w:val="NoSpacing"/>
            </w:pPr>
          </w:p>
        </w:tc>
        <w:tc>
          <w:tcPr>
            <w:tcW w:w="4233" w:type="dxa"/>
            <w:vAlign w:val="center"/>
          </w:tcPr>
          <w:p w:rsidR="00F036CD" w:rsidRDefault="00F659A4" w:rsidP="00F036CD">
            <w:pPr>
              <w:pStyle w:val="NoSpacing"/>
            </w:pPr>
            <w:r>
              <w:rPr>
                <w:noProof/>
                <w:lang w:eastAsia="fr-FR"/>
              </w:rPr>
            </w:r>
            <w:r>
              <w:rPr>
                <w:noProof/>
                <w:lang w:eastAsia="fr-FR"/>
              </w:rPr>
              <w:pict>
                <v:group id="Group 51" o:spid="_x0000_s1082" style="width:184.9pt;height:21.75pt;mso-position-horizontal-relative:char;mso-position-vertical-relative:line" coordorigin="7967,13811" coordsize="3698,435">
                  <v:shape id="AutoShape 52" o:spid="_x0000_s1083" type="#_x0000_t32" style="position:absolute;left:7978;top:13811;width:36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vBzMUAAADaAAAADwAAAGRycy9kb3ducmV2LnhtbESPT2vCQBTE74LfYXmFXkQ3liIxdRWx&#10;FNoeDCZCr4/saxLMvg3Zbf58+26h4HGYmd8wu8NoGtFT52rLCtarCARxYXXNpYJr/raMQTiPrLGx&#10;TAomcnDYz2c7TLQd+EJ95ksRIOwSVFB53yZSuqIig25lW+LgfdvOoA+yK6XucAhw08inKNpIgzWH&#10;hQpbOlVU3LIfEyj59Ln4iG/P5evxHPVfqT5N6Vapx4fx+ALC0+jv4f/2u1awhb8r4Qb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vBzMUAAADaAAAADwAAAAAAAAAA&#10;AAAAAAChAgAAZHJzL2Rvd25yZXYueG1sUEsFBgAAAAAEAAQA+QAAAJMDAAAAAA==&#10;" strokecolor="#438086 [3205]" strokeweight="3pt"/>
                  <v:shape id="AutoShape 53" o:spid="_x0000_s1084" type="#_x0000_t32" style="position:absolute;left:7967;top:14117;width:17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3sUAAADbAAAADwAAAGRycy9kb3ducmV2LnhtbESPT2vCQBDF74LfYZlCb7qrhSLRVUpB&#10;EGkp/sHzNDtNUrOzMbs18dt3DoK3Gd6b936zWPW+VldqYxXYwmRsQBHnwVVcWDge1qMZqJiQHdaB&#10;ycKNIqyWw8ECMxc63tF1nwolIRwztFCm1GRax7wkj3EcGmLRfkLrMcnaFtq12Em4r/XUmFftsWJp&#10;KLGh95Ly8/7PW8hv3812c+lefr8mB7P97KI5nz6sfX7q3+agEvXpYb5fb5zgC738IgP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63sUAAADbAAAADwAAAAAAAAAA&#10;AAAAAAChAgAAZHJzL2Rvd25yZXYueG1sUEsFBgAAAAAEAAQA+QAAAJMDAAAAAA==&#10;" strokecolor="#438086 [3205]" strokeweight="2.25pt"/>
                  <v:shape id="AutoShape 54" o:spid="_x0000_s1085" type="#_x0000_t32" style="position:absolute;left:8936;top:14246;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ajYMQAAADbAAAADwAAAGRycy9kb3ducmV2LnhtbESPQWvCQBCF70L/wzIFL6KbFJESXaW0&#10;FIpQxTTeh+yYBLOzIbuapL/eFQRvM7w373uz2vSmFldqXWVZQTyLQBDnVldcKMj+vqfvIJxH1lhb&#10;JgUDOdisX0YrTLTt+EDX1BcihLBLUEHpfZNI6fKSDLqZbYiDdrKtQR/WtpC6xS6Em1q+RdFCGqw4&#10;EEps6LOk/JxeTOBO9pdt9z9kNHxRvJv/RsdjnCk1fu0/liA89f5pflz/6FA/hvsvY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9qNgxAAAANsAAAAPAAAAAAAAAAAA&#10;AAAAAKECAABkcnMvZG93bnJldi54bWxQSwUGAAAAAAQABAD5AAAAkgMAAAAA&#10;" strokecolor="#438086 [3205]" strokeweight="1.5pt"/>
                  <v:shape id="AutoShape 55" o:spid="_x0000_s1086" type="#_x0000_t32" style="position:absolute;left:8942;top:139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R6MQAAADbAAAADwAAAGRycy9kb3ducmV2LnhtbERPS4vCMBC+C/6HMMJeRNMVXEo1iizr&#10;A0TBx0FvYzO2xWZSmqj1328WFrzNx/ec8bQxpXhQ7QrLCj77EQji1OqCMwXHw7wXg3AeWWNpmRS8&#10;yMF00m6NMdH2yTt67H0mQgi7BBXk3leJlC7NyaDr24o4cFdbG/QB1pnUNT5DuCnlIIq+pMGCQ0OO&#10;FX3nlN72d6Ngsb6edsPDeTPvrnW8GG5vm+XlR6mPTjMbgfDU+Lf4373SYf4A/n4JB8j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OJHoxAAAANsAAAAPAAAAAAAAAAAA&#10;AAAAAKECAABkcnMvZG93bnJldi54bWxQSwUGAAAAAAQABAD5AAAAkgMAAAAA&#10;" strokecolor="#438086 [3205]" strokeweight="3pt"/>
                  <v:shape id="AutoShape 56" o:spid="_x0000_s1087" type="#_x0000_t32" style="position:absolute;left:8942;top:13876;width:2713;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JH58EAAADbAAAADwAAAGRycy9kb3ducmV2LnhtbERPS2vCQBC+F/oflil4040PSkndBFEE&#10;b0ZtSo/T7DQbmp2N2a2m/94tCL3Nx/ecZT7YVlyo941jBdNJAoK4crrhWsHbaTt+AeEDssbWMSn4&#10;JQ959viwxFS7Kx/ocgy1iCHsU1RgQuhSKX1lyKKfuI44cl+utxgi7Gupe7zGcNvKWZI8S4sNxwaD&#10;Ha0NVd/HH6ug2y+KTyrfqZBlsTDtxp4/9lap0dOwegURaAj/4rt7p+P8Ofz9Eg+Q2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kfnwQAAANsAAAAPAAAAAAAAAAAAAAAA&#10;AKECAABkcnMvZG93bnJldi54bWxQSwUGAAAAAAQABAD5AAAAjwMAAAAA&#10;" strokecolor="#438086 [3205]" strokeweight=".5pt"/>
                  <v:shape id="AutoShape 57" o:spid="_x0000_s1088" type="#_x0000_t32" style="position:absolute;left:7967;top:14184;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hOgcAAAADbAAAADwAAAGRycy9kb3ducmV2LnhtbERPTYvCMBC9L/gfwgje1lSR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YToHAAAAA2wAAAA8AAAAAAAAAAAAAAAAA&#10;oQIAAGRycy9kb3ducmV2LnhtbFBLBQYAAAAABAAEAPkAAACOAwAAAAA=&#10;" strokecolor="#438086 [3205]"/>
                  <v:shape id="AutoShape 58" o:spid="_x0000_s1089" type="#_x0000_t32" style="position:absolute;left:7969;top:14051;width:368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6TRMIAAADbAAAADwAAAGRycy9kb3ducmV2LnhtbERPTWvCQBC9C/0PyxR6042BqkRXsaWB&#10;gl6MHjwO2UmymJ0N2a2m/npXKPQ2j/c5q81gW3Gl3hvHCqaTBARx6bThWsHpmI8XIHxA1tg6JgW/&#10;5GGzfhmtMNPuxge6FqEWMYR9hgqaELpMSl82ZNFPXEccucr1FkOEfS11j7cYbluZJslMWjQcGxrs&#10;6LOh8lL8WAXVLjmfsKrm5mNhZJrnx336dVfq7XXYLkEEGsK/+M/9reP8d3j+E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6TRMIAAADbAAAADwAAAAAAAAAAAAAA&#10;AAChAgAAZHJzL2Rvd25yZXYueG1sUEsFBgAAAAAEAAQA+QAAAJADAAAAAA==&#10;" strokecolor="#438086 [3205]" strokeweight=".25pt"/>
                  <w10:wrap type="none"/>
                  <w10:anchorlock/>
                </v:group>
              </w:pict>
            </w:r>
          </w:p>
          <w:p w:rsidR="00F036CD" w:rsidRPr="00797823" w:rsidRDefault="00F036CD" w:rsidP="00F036CD"/>
        </w:tc>
      </w:tr>
      <w:tr w:rsidR="00F036CD" w:rsidTr="00F036CD">
        <w:trPr>
          <w:trHeight w:val="225"/>
        </w:trPr>
        <w:tc>
          <w:tcPr>
            <w:tcW w:w="1110" w:type="dxa"/>
            <w:vAlign w:val="center"/>
          </w:tcPr>
          <w:p w:rsidR="00F036CD" w:rsidRDefault="00F036CD" w:rsidP="00F036CD">
            <w:pPr>
              <w:pStyle w:val="NoSpacing"/>
            </w:pPr>
          </w:p>
        </w:tc>
        <w:tc>
          <w:tcPr>
            <w:tcW w:w="4466" w:type="dxa"/>
            <w:gridSpan w:val="2"/>
            <w:vAlign w:val="center"/>
          </w:tcPr>
          <w:p w:rsidR="00F036CD" w:rsidRDefault="00F036CD" w:rsidP="00F036CD">
            <w:pPr>
              <w:pStyle w:val="NoSpacing"/>
            </w:pPr>
          </w:p>
        </w:tc>
        <w:tc>
          <w:tcPr>
            <w:tcW w:w="4233" w:type="dxa"/>
            <w:vAlign w:val="center"/>
          </w:tcPr>
          <w:p w:rsidR="00F036CD" w:rsidRDefault="00F659A4" w:rsidP="00F036CD">
            <w:pPr>
              <w:pStyle w:val="NoSpacing"/>
            </w:pPr>
            <w:sdt>
              <w:sdtPr>
                <w:rPr>
                  <w:color w:val="424456" w:themeColor="text2"/>
                </w:rPr>
                <w:alias w:val="Auteur"/>
                <w:id w:val="81130488"/>
                <w:placeholder>
                  <w:docPart w:val="8FE3AE06EA0F48A9BA03AD0383864C7C"/>
                </w:placeholder>
                <w:dataBinding w:prefixMappings="xmlns:ns0='http://schemas.openxmlformats.org/package/2006/metadata/core-properties' xmlns:ns1='http://purl.org/dc/elements/1.1/'" w:xpath="/ns0:coreProperties[1]/ns1:creator[1]" w:storeItemID="{6C3C8BC8-F283-45AE-878A-BAB7291924A1}"/>
                <w:text/>
              </w:sdtPr>
              <w:sdtEndPr/>
              <w:sdtContent>
                <w:r w:rsidR="00F036CD">
                  <w:rPr>
                    <w:color w:val="424456" w:themeColor="text2"/>
                  </w:rPr>
                  <w:t>Benoît MARTEL TS1</w:t>
                </w:r>
              </w:sdtContent>
            </w:sdt>
          </w:p>
        </w:tc>
      </w:tr>
    </w:tbl>
    <w:sdt>
      <w:sdtPr>
        <w:id w:val="780446891"/>
        <w:docPartObj>
          <w:docPartGallery w:val="Cover Pages"/>
          <w:docPartUnique/>
        </w:docPartObj>
      </w:sdtPr>
      <w:sdtEndPr/>
      <w:sdtContent>
        <w:p w:rsidR="003D3746" w:rsidRDefault="003D3746">
          <w:pPr>
            <w:rPr>
              <w:noProof/>
              <w:lang w:eastAsia="fr-FR"/>
            </w:rPr>
          </w:pPr>
        </w:p>
        <w:p w:rsidR="004542B1" w:rsidRDefault="00F036CD">
          <w:pPr>
            <w:rPr>
              <w:rFonts w:asciiTheme="majorHAnsi" w:hAnsiTheme="majorHAnsi"/>
              <w:color w:val="53548A" w:themeColor="accent1"/>
              <w:sz w:val="56"/>
              <w:szCs w:val="56"/>
            </w:rPr>
          </w:pPr>
          <w:r>
            <w:t>  </w:t>
          </w:r>
          <w:r w:rsidR="00D27ADA">
            <w:br w:type="page"/>
          </w:r>
        </w:p>
      </w:sdtContent>
    </w:sdt>
    <w:sdt>
      <w:sdtPr>
        <w:id w:val="223570831"/>
        <w:dataBinding w:prefixMappings="xmlns:ns0='http://purl.org/dc/elements/1.1/' xmlns:ns1='http://schemas.openxmlformats.org/package/2006/metadata/core-properties' " w:xpath="/ns1:coreProperties[1]/ns0:title[1]" w:storeItemID="{6C3C8BC8-F283-45AE-878A-BAB7291924A1}"/>
        <w:text/>
      </w:sdtPr>
      <w:sdtEndPr/>
      <w:sdtContent>
        <w:p w:rsidR="004542B1" w:rsidRDefault="00515334">
          <w:pPr>
            <w:pStyle w:val="Title"/>
          </w:pPr>
          <w:r>
            <w:t>Rapport du Projet d’ISN</w:t>
          </w:r>
        </w:p>
      </w:sdtContent>
    </w:sdt>
    <w:sdt>
      <w:sdtPr>
        <w:id w:val="223570817"/>
        <w:dataBinding w:prefixMappings="xmlns:ns0='http://purl.org/dc/elements/1.1/' xmlns:ns1='http://schemas.openxmlformats.org/package/2006/metadata/core-properties' " w:xpath="/ns1:coreProperties[1]/ns0:subject[1]" w:storeItemID="{6C3C8BC8-F283-45AE-878A-BAB7291924A1}"/>
        <w:text/>
      </w:sdtPr>
      <w:sdtEndPr/>
      <w:sdtContent>
        <w:p w:rsidR="004542B1" w:rsidRPr="00515334" w:rsidRDefault="00515334" w:rsidP="00515334">
          <w:pPr>
            <w:pStyle w:val="Subtitle"/>
            <w:rPr>
              <w:i w:val="0"/>
              <w:color w:val="53548A" w:themeColor="accent1"/>
              <w:sz w:val="20"/>
              <w:szCs w:val="20"/>
            </w:rPr>
          </w:pPr>
          <w:r>
            <w:t>La bataille navale</w:t>
          </w:r>
        </w:p>
      </w:sdtContent>
    </w:sdt>
    <w:p w:rsidR="004542B1" w:rsidRDefault="00515334" w:rsidP="00515334">
      <w:pPr>
        <w:pStyle w:val="Heading1"/>
        <w:numPr>
          <w:ilvl w:val="0"/>
          <w:numId w:val="36"/>
        </w:numPr>
      </w:pPr>
      <w:r>
        <w:t>A l’origine du projet</w:t>
      </w:r>
    </w:p>
    <w:p w:rsidR="00515334" w:rsidRDefault="00515334" w:rsidP="00D3716D">
      <w:pPr>
        <w:pStyle w:val="ListParagraph"/>
        <w:jc w:val="both"/>
      </w:pPr>
    </w:p>
    <w:p w:rsidR="00515334" w:rsidRDefault="00515334" w:rsidP="00D3716D">
      <w:pPr>
        <w:ind w:firstLine="360"/>
        <w:jc w:val="both"/>
      </w:pPr>
      <w:r>
        <w:t>Notre</w:t>
      </w:r>
      <w:r w:rsidR="00DA47F7">
        <w:t xml:space="preserve"> projet final en ISN consiste en</w:t>
      </w:r>
      <w:r>
        <w:t xml:space="preserve"> la réalisation d'un jeu, celui de la bataille navale, à partir duquel les joueurs pourront accéder </w:t>
      </w:r>
      <w:r w:rsidR="00AC0C79">
        <w:t>à deux manières différentes de</w:t>
      </w:r>
      <w:r>
        <w:t xml:space="preserve"> jouer. Nous avons choisi ce proje</w:t>
      </w:r>
      <w:r w:rsidR="00AC0C79">
        <w:t xml:space="preserve">t car nous aimons tous les deux </w:t>
      </w:r>
      <w:r w:rsidR="00025C65">
        <w:t>les jeux et,</w:t>
      </w:r>
      <w:r w:rsidR="00AC0C79">
        <w:t xml:space="preserve"> jouer à</w:t>
      </w:r>
      <w:r>
        <w:t xml:space="preserve"> la bataill</w:t>
      </w:r>
      <w:r w:rsidR="006B6A70">
        <w:t>e navale</w:t>
      </w:r>
      <w:r w:rsidR="00AC0C79">
        <w:t xml:space="preserve"> sur ordinateur</w:t>
      </w:r>
      <w:r w:rsidR="006B6A70">
        <w:t xml:space="preserve"> nous semblait intéressa</w:t>
      </w:r>
      <w:r>
        <w:t>nt</w:t>
      </w:r>
      <w:r w:rsidR="00AC0C79">
        <w:t xml:space="preserve"> de </w:t>
      </w:r>
      <w:r w:rsidR="00DA47F7">
        <w:t>par les différentes façons de</w:t>
      </w:r>
      <w:r w:rsidR="00025C65">
        <w:t xml:space="preserve"> programmer</w:t>
      </w:r>
      <w:r w:rsidR="00DA47F7">
        <w:t xml:space="preserve"> qui s’offre à</w:t>
      </w:r>
      <w:r w:rsidR="00AC0C79">
        <w:t xml:space="preserve"> nous</w:t>
      </w:r>
      <w:r w:rsidR="00025C65">
        <w:t xml:space="preserve"> mais aussi</w:t>
      </w:r>
      <w:r w:rsidR="00AC0C79">
        <w:t xml:space="preserve"> pour la réalisation de la partie </w:t>
      </w:r>
      <w:r w:rsidR="00025C65">
        <w:t>graphismes du jeu.</w:t>
      </w:r>
      <w:r>
        <w:t xml:space="preserve"> </w:t>
      </w:r>
      <w:r w:rsidR="00025C65">
        <w:t>De plus, j'affectionne tout particulièrement   la   programmation  Java  par   rapport   aux   autres langages que j'ai été amené à étudier.</w:t>
      </w:r>
    </w:p>
    <w:p w:rsidR="00025C65" w:rsidRDefault="00025C65" w:rsidP="00D3716D">
      <w:pPr>
        <w:ind w:firstLine="360"/>
        <w:jc w:val="both"/>
      </w:pPr>
      <w:r w:rsidRPr="00025C65">
        <w:t xml:space="preserve">Travailler sur ce projet nous a beaucoup </w:t>
      </w:r>
      <w:r w:rsidR="00DA47F7">
        <w:t>intéressés</w:t>
      </w:r>
      <w:r w:rsidR="00BF2EE9">
        <w:t xml:space="preserve"> </w:t>
      </w:r>
      <w:r w:rsidRPr="00025C65">
        <w:t>: en effet, l’idée d’exploiter les pistes de programmation découverte</w:t>
      </w:r>
      <w:r>
        <w:t>s durant l’année en réalisant ce jeu</w:t>
      </w:r>
      <w:r w:rsidRPr="00025C65">
        <w:t xml:space="preserve"> nous a particulièrement plu.</w:t>
      </w:r>
      <w:r>
        <w:t xml:space="preserve"> Le fait d’avoir à travailler toute une partie graphique nous a motivé également, car elle nous permettait de lier ludique et soucis du détail à notre travail purement formel de recherche informatique.</w:t>
      </w:r>
    </w:p>
    <w:p w:rsidR="00025C65" w:rsidRDefault="00025C65" w:rsidP="00025C65">
      <w:pPr>
        <w:pStyle w:val="Heading1"/>
        <w:numPr>
          <w:ilvl w:val="0"/>
          <w:numId w:val="36"/>
        </w:numPr>
      </w:pPr>
      <w:r>
        <w:t>But du jeu</w:t>
      </w:r>
    </w:p>
    <w:p w:rsidR="00025C65" w:rsidRDefault="00025C65" w:rsidP="00D3716D">
      <w:pPr>
        <w:pStyle w:val="ListParagraph"/>
        <w:jc w:val="both"/>
      </w:pPr>
    </w:p>
    <w:p w:rsidR="00025C65" w:rsidRDefault="00DA47F7" w:rsidP="00D3716D">
      <w:pPr>
        <w:ind w:firstLine="360"/>
        <w:jc w:val="both"/>
      </w:pPr>
      <w:r>
        <w:t>Le joueur dispose de cinq</w:t>
      </w:r>
      <w:r w:rsidR="00025C65">
        <w:t xml:space="preserve"> navires </w:t>
      </w:r>
      <w:r w:rsidR="00EC4A23">
        <w:t>qui sont placés sur une grille de jeu.</w:t>
      </w:r>
      <w:r w:rsidR="00EC4A23" w:rsidRPr="00EC4A23">
        <w:t xml:space="preserve"> </w:t>
      </w:r>
      <w:r w:rsidR="00EC4A23">
        <w:t>Le but étant de faire couler tous les navires de l’adversaire. C’est à la fois un jeu de réflexion</w:t>
      </w:r>
      <w:r>
        <w:t>, de stratégie et aussi un</w:t>
      </w:r>
      <w:r w:rsidR="00EC4A23">
        <w:t xml:space="preserve"> jeu de hasard.</w:t>
      </w:r>
    </w:p>
    <w:p w:rsidR="00EC4A23" w:rsidRDefault="00EC4A23" w:rsidP="00EC4A23"/>
    <w:p w:rsidR="00EC4A23" w:rsidRPr="00EC4A23" w:rsidRDefault="00EC4A23" w:rsidP="00EC4A23">
      <w:pPr>
        <w:pStyle w:val="Heading1"/>
        <w:numPr>
          <w:ilvl w:val="0"/>
          <w:numId w:val="36"/>
        </w:numPr>
      </w:pPr>
      <w:r>
        <w:t>Règles du jeu</w:t>
      </w:r>
    </w:p>
    <w:p w:rsidR="00025C65" w:rsidRDefault="00025C65" w:rsidP="00D3716D">
      <w:pPr>
        <w:pStyle w:val="ListParagraph"/>
        <w:jc w:val="both"/>
      </w:pPr>
    </w:p>
    <w:p w:rsidR="00EC4A23" w:rsidRPr="001E0064" w:rsidRDefault="00EC4A23" w:rsidP="00D3716D">
      <w:pPr>
        <w:ind w:firstLine="360"/>
        <w:jc w:val="both"/>
        <w:rPr>
          <w:rFonts w:eastAsia="Times New Roman"/>
          <w:lang w:eastAsia="fr-FR"/>
        </w:rPr>
      </w:pPr>
      <w:r w:rsidRPr="001E0064">
        <w:rPr>
          <w:rFonts w:eastAsia="Times New Roman"/>
          <w:lang w:eastAsia="fr-FR"/>
        </w:rPr>
        <w:t>Au début du jeu, chaque joueur place à sa guise tous les bateaux sur sa grille de façon stratégique. Le but étant de compliquer au maximum la t</w:t>
      </w:r>
      <w:r w:rsidR="00DA47F7">
        <w:rPr>
          <w:rFonts w:eastAsia="Times New Roman"/>
          <w:lang w:eastAsia="fr-FR"/>
        </w:rPr>
        <w:t>â</w:t>
      </w:r>
      <w:r w:rsidRPr="001E0064">
        <w:rPr>
          <w:rFonts w:eastAsia="Times New Roman"/>
          <w:lang w:eastAsia="fr-FR"/>
        </w:rPr>
        <w:t>che de son adversaire,</w:t>
      </w:r>
      <w:r w:rsidR="00C926D4">
        <w:rPr>
          <w:rFonts w:eastAsia="Times New Roman"/>
          <w:lang w:eastAsia="fr-FR"/>
        </w:rPr>
        <w:t xml:space="preserve"> c’est-à-dire détruire tous ses </w:t>
      </w:r>
      <w:r w:rsidRPr="001E0064">
        <w:rPr>
          <w:rFonts w:eastAsia="Times New Roman"/>
          <w:lang w:eastAsia="fr-FR"/>
        </w:rPr>
        <w:t>navires. Bien entendu, le joueur ne voit pas la grille de son adversaire.</w:t>
      </w:r>
      <w:r w:rsidRPr="001E0064">
        <w:rPr>
          <w:rFonts w:eastAsia="Times New Roman"/>
          <w:lang w:eastAsia="fr-FR"/>
        </w:rPr>
        <w:br/>
        <w:t xml:space="preserve">Une fois tous les bateaux en jeu, la partie peut commencer. Un à un, les joueurs </w:t>
      </w:r>
      <w:r w:rsidR="00C926D4">
        <w:rPr>
          <w:rFonts w:eastAsia="Times New Roman"/>
          <w:lang w:eastAsia="fr-FR"/>
        </w:rPr>
        <w:t>essayent de détruire les navires ennemis en tirant un missile sur une des cases de la grille.</w:t>
      </w:r>
    </w:p>
    <w:p w:rsidR="00EC4A23" w:rsidRPr="001E0064" w:rsidRDefault="00C926D4" w:rsidP="00D3716D">
      <w:pPr>
        <w:ind w:firstLine="360"/>
        <w:jc w:val="both"/>
        <w:rPr>
          <w:rStyle w:val="SubtleReference"/>
          <w:sz w:val="22"/>
          <w:szCs w:val="22"/>
        </w:rPr>
      </w:pPr>
      <w:r>
        <w:rPr>
          <w:rStyle w:val="SubtleReference"/>
          <w:sz w:val="22"/>
          <w:szCs w:val="22"/>
        </w:rPr>
        <w:t xml:space="preserve">Exemple : le joueur tire en </w:t>
      </w:r>
      <w:r w:rsidR="00EC4A23" w:rsidRPr="001E0064">
        <w:rPr>
          <w:rStyle w:val="SubtleReference"/>
          <w:sz w:val="22"/>
          <w:szCs w:val="22"/>
        </w:rPr>
        <w:t>H7 correspondant à la case au croisement de la lettre H et du numéro 7 sur les côtés des grilles.</w:t>
      </w:r>
    </w:p>
    <w:p w:rsidR="00EC4A23" w:rsidRPr="001E0064" w:rsidRDefault="00EC4A23" w:rsidP="00D3716D">
      <w:pPr>
        <w:jc w:val="both"/>
        <w:rPr>
          <w:rFonts w:eastAsia="Times New Roman"/>
          <w:lang w:eastAsia="fr-FR"/>
        </w:rPr>
      </w:pPr>
      <w:r w:rsidRPr="001E0064">
        <w:rPr>
          <w:rFonts w:eastAsia="Times New Roman"/>
          <w:lang w:eastAsia="fr-FR"/>
        </w:rPr>
        <w:t>Si un joueur tire sur un navire ennemi, l’</w:t>
      </w:r>
      <w:r w:rsidR="00C926D4">
        <w:rPr>
          <w:rFonts w:eastAsia="Times New Roman"/>
          <w:lang w:eastAsia="fr-FR"/>
        </w:rPr>
        <w:t>adversaire</w:t>
      </w:r>
      <w:r w:rsidRPr="001E0064">
        <w:rPr>
          <w:rFonts w:eastAsia="Times New Roman"/>
          <w:lang w:eastAsia="fr-FR"/>
        </w:rPr>
        <w:t xml:space="preserve"> signale qu’un navire a été touché. </w:t>
      </w:r>
      <w:r w:rsidRPr="001E0064">
        <w:rPr>
          <w:rFonts w:eastAsia="Times New Roman"/>
          <w:lang w:eastAsia="fr-FR"/>
        </w:rPr>
        <w:br/>
        <w:t>Si le joueur ne touche pas de navire, l’</w:t>
      </w:r>
      <w:r w:rsidR="00C926D4">
        <w:rPr>
          <w:rFonts w:eastAsia="Times New Roman"/>
          <w:lang w:eastAsia="fr-FR"/>
        </w:rPr>
        <w:t>adversaire</w:t>
      </w:r>
      <w:r w:rsidRPr="001E0064">
        <w:rPr>
          <w:rFonts w:eastAsia="Times New Roman"/>
          <w:lang w:eastAsia="fr-FR"/>
        </w:rPr>
        <w:t xml:space="preserve"> signale que le tir est raté.</w:t>
      </w:r>
      <w:r w:rsidRPr="001E0064">
        <w:rPr>
          <w:rFonts w:eastAsia="Times New Roman"/>
          <w:lang w:eastAsia="fr-FR"/>
        </w:rPr>
        <w:br/>
        <w:t>Si le na</w:t>
      </w:r>
      <w:r w:rsidR="00C926D4">
        <w:rPr>
          <w:rFonts w:eastAsia="Times New Roman"/>
          <w:lang w:eastAsia="fr-FR"/>
        </w:rPr>
        <w:t>vire est entièrement touché, l’adversaire</w:t>
      </w:r>
      <w:r w:rsidRPr="001E0064">
        <w:rPr>
          <w:rFonts w:eastAsia="Times New Roman"/>
          <w:lang w:eastAsia="fr-FR"/>
        </w:rPr>
        <w:t xml:space="preserve"> signale que le navire a été entièrement détruit</w:t>
      </w:r>
      <w:r w:rsidR="00C926D4">
        <w:rPr>
          <w:rFonts w:eastAsia="Times New Roman"/>
          <w:lang w:eastAsia="fr-FR"/>
        </w:rPr>
        <w:t>.</w:t>
      </w:r>
    </w:p>
    <w:p w:rsidR="00EC4A23" w:rsidRPr="001E0064" w:rsidRDefault="00EC4A23" w:rsidP="00D3716D">
      <w:pPr>
        <w:ind w:firstLine="360"/>
        <w:jc w:val="both"/>
        <w:rPr>
          <w:rFonts w:eastAsia="Times New Roman"/>
          <w:lang w:eastAsia="fr-FR"/>
        </w:rPr>
      </w:pPr>
      <w:r w:rsidRPr="001E0064">
        <w:rPr>
          <w:rFonts w:eastAsia="Times New Roman"/>
          <w:lang w:eastAsia="fr-FR"/>
        </w:rPr>
        <w:t>La deuxième grille se situant à côté de sa grille de jeu sert à</w:t>
      </w:r>
      <w:r w:rsidR="00AC0C79">
        <w:rPr>
          <w:rFonts w:eastAsia="Times New Roman"/>
          <w:lang w:eastAsia="fr-FR"/>
        </w:rPr>
        <w:t xml:space="preserve"> se souvenir des tirs ratés et d</w:t>
      </w:r>
      <w:r w:rsidRPr="001E0064">
        <w:rPr>
          <w:rFonts w:eastAsia="Times New Roman"/>
          <w:lang w:eastAsia="fr-FR"/>
        </w:rPr>
        <w:t xml:space="preserve">es tirs touchés. </w:t>
      </w:r>
    </w:p>
    <w:p w:rsidR="00EC4A23" w:rsidRDefault="00EC4A23" w:rsidP="00EC4A23">
      <w:pPr>
        <w:pStyle w:val="Heading1"/>
        <w:numPr>
          <w:ilvl w:val="0"/>
          <w:numId w:val="36"/>
        </w:numPr>
      </w:pPr>
      <w:r w:rsidRPr="00EC4A23">
        <w:lastRenderedPageBreak/>
        <w:t>La dé</w:t>
      </w:r>
      <w:r>
        <w:t xml:space="preserve">marche suivie et développement </w:t>
      </w:r>
      <w:r w:rsidRPr="00EC4A23">
        <w:t>du projet</w:t>
      </w:r>
    </w:p>
    <w:p w:rsidR="007063E0" w:rsidRDefault="007063E0" w:rsidP="007063E0">
      <w:pPr>
        <w:pStyle w:val="Heading3"/>
      </w:pPr>
    </w:p>
    <w:p w:rsidR="007063E0" w:rsidRDefault="00F036CD" w:rsidP="007063E0">
      <w:pPr>
        <w:pStyle w:val="Heading3"/>
        <w:numPr>
          <w:ilvl w:val="1"/>
          <w:numId w:val="36"/>
        </w:numPr>
      </w:pPr>
      <w:r>
        <w:t>Nos différentes tâ</w:t>
      </w:r>
      <w:r w:rsidR="007063E0">
        <w:t>ches</w:t>
      </w:r>
    </w:p>
    <w:p w:rsidR="007063E0" w:rsidRPr="007063E0" w:rsidRDefault="007063E0" w:rsidP="007063E0"/>
    <w:p w:rsidR="00EC4A23" w:rsidRDefault="00EC4A23" w:rsidP="00536374">
      <w:pPr>
        <w:ind w:firstLine="360"/>
        <w:jc w:val="both"/>
      </w:pPr>
      <w:r>
        <w:t xml:space="preserve">Nous nous sommes attribué </w:t>
      </w:r>
      <w:r w:rsidR="00C926D4">
        <w:t>à chacun des tâ</w:t>
      </w:r>
      <w:r>
        <w:t>ches particulières :</w:t>
      </w:r>
    </w:p>
    <w:p w:rsidR="00C926D4" w:rsidRDefault="00C926D4" w:rsidP="00536374">
      <w:pPr>
        <w:ind w:firstLine="360"/>
        <w:jc w:val="both"/>
      </w:pPr>
      <w:r>
        <w:t xml:space="preserve">Gaëtan a  réalisé les différents graphismes pour l’interface du jeu quant à moi j’ai réalisé toute la partie programmation de la bataille navale, la réalisation des différentes fenêtres ainsi que l’intelligence artificielle du jeu. </w:t>
      </w:r>
    </w:p>
    <w:p w:rsidR="00EF50CD" w:rsidRDefault="00EF50CD" w:rsidP="00EF50CD">
      <w:pPr>
        <w:pStyle w:val="Heading8"/>
      </w:pPr>
      <w:r>
        <w:t>Tableau de la répartitio</w:t>
      </w:r>
      <w:r w:rsidR="00C926D4">
        <w:t>n des tâ</w:t>
      </w:r>
      <w:r>
        <w:t>ches :</w:t>
      </w:r>
    </w:p>
    <w:tbl>
      <w:tblPr>
        <w:tblStyle w:val="TableGrid"/>
        <w:tblpPr w:leftFromText="141" w:rightFromText="141" w:vertAnchor="text" w:horzAnchor="margin" w:tblpXSpec="center" w:tblpY="305"/>
        <w:tblW w:w="0" w:type="auto"/>
        <w:tblLook w:val="04A0" w:firstRow="1" w:lastRow="0" w:firstColumn="1" w:lastColumn="0" w:noHBand="0" w:noVBand="1"/>
      </w:tblPr>
      <w:tblGrid>
        <w:gridCol w:w="4045"/>
        <w:gridCol w:w="4046"/>
      </w:tblGrid>
      <w:tr w:rsidR="00EF50CD" w:rsidTr="00C926D4">
        <w:trPr>
          <w:trHeight w:val="329"/>
        </w:trPr>
        <w:tc>
          <w:tcPr>
            <w:tcW w:w="4045" w:type="dxa"/>
            <w:tcBorders>
              <w:top w:val="single" w:sz="8" w:space="0" w:color="406E8C" w:themeColor="accent6" w:themeShade="BF"/>
              <w:left w:val="single" w:sz="8" w:space="0" w:color="406E8C" w:themeColor="accent6" w:themeShade="BF"/>
              <w:bottom w:val="single" w:sz="8" w:space="0" w:color="406E8C" w:themeColor="accent6" w:themeShade="BF"/>
              <w:right w:val="single" w:sz="8" w:space="0" w:color="406E8C" w:themeColor="accent6" w:themeShade="BF"/>
            </w:tcBorders>
          </w:tcPr>
          <w:p w:rsidR="00EF50CD" w:rsidRDefault="00EF50CD" w:rsidP="00EF50CD">
            <w:pPr>
              <w:pStyle w:val="Heading7"/>
              <w:jc w:val="center"/>
              <w:outlineLvl w:val="6"/>
            </w:pPr>
            <w:r>
              <w:t>Benoît</w:t>
            </w:r>
          </w:p>
        </w:tc>
        <w:tc>
          <w:tcPr>
            <w:tcW w:w="4046" w:type="dxa"/>
            <w:tcBorders>
              <w:top w:val="single" w:sz="8" w:space="0" w:color="406E8C" w:themeColor="accent6" w:themeShade="BF"/>
              <w:left w:val="single" w:sz="8" w:space="0" w:color="406E8C" w:themeColor="accent6" w:themeShade="BF"/>
              <w:bottom w:val="single" w:sz="8" w:space="0" w:color="406E8C" w:themeColor="accent6" w:themeShade="BF"/>
              <w:right w:val="single" w:sz="8" w:space="0" w:color="406E8C" w:themeColor="accent6" w:themeShade="BF"/>
            </w:tcBorders>
          </w:tcPr>
          <w:p w:rsidR="00EF50CD" w:rsidRDefault="00EF50CD" w:rsidP="00EF50CD">
            <w:pPr>
              <w:pStyle w:val="Heading7"/>
              <w:jc w:val="center"/>
              <w:outlineLvl w:val="6"/>
            </w:pPr>
            <w:r>
              <w:t>Gaëtan</w:t>
            </w:r>
          </w:p>
        </w:tc>
      </w:tr>
      <w:tr w:rsidR="00EF50CD" w:rsidTr="00C926D4">
        <w:trPr>
          <w:trHeight w:val="1812"/>
        </w:trPr>
        <w:tc>
          <w:tcPr>
            <w:tcW w:w="4045" w:type="dxa"/>
            <w:tcBorders>
              <w:top w:val="single" w:sz="8" w:space="0" w:color="406E8C" w:themeColor="accent6" w:themeShade="BF"/>
              <w:left w:val="single" w:sz="8" w:space="0" w:color="406E8C" w:themeColor="accent6" w:themeShade="BF"/>
              <w:bottom w:val="single" w:sz="8" w:space="0" w:color="406E8C" w:themeColor="accent6" w:themeShade="BF"/>
              <w:right w:val="single" w:sz="8" w:space="0" w:color="406E8C" w:themeColor="accent6" w:themeShade="BF"/>
            </w:tcBorders>
          </w:tcPr>
          <w:p w:rsidR="00EF50CD" w:rsidRDefault="00EF50CD" w:rsidP="00EF50CD">
            <w:pPr>
              <w:pStyle w:val="ListParagraph"/>
              <w:numPr>
                <w:ilvl w:val="0"/>
                <w:numId w:val="41"/>
              </w:numPr>
            </w:pPr>
            <w:r>
              <w:t>Programmation du mode deux joueurs</w:t>
            </w:r>
            <w:r w:rsidR="00DA47F7">
              <w:t xml:space="preserve"> et du mode contre l’ordinateur</w:t>
            </w:r>
          </w:p>
          <w:p w:rsidR="00EF50CD" w:rsidRDefault="00EF50CD" w:rsidP="00EF50CD">
            <w:pPr>
              <w:pStyle w:val="ListParagraph"/>
              <w:numPr>
                <w:ilvl w:val="0"/>
                <w:numId w:val="41"/>
              </w:numPr>
            </w:pPr>
            <w:r>
              <w:t>Programmation de la fenêtre de démarrage, de la fenêtre de</w:t>
            </w:r>
            <w:r w:rsidR="00857A9C">
              <w:t>s</w:t>
            </w:r>
            <w:r>
              <w:t xml:space="preserve"> règles</w:t>
            </w:r>
            <w:r w:rsidR="00857A9C">
              <w:t xml:space="preserve"> du jeu</w:t>
            </w:r>
            <w:r>
              <w:t>, de la fenêtre comment jouer</w:t>
            </w:r>
          </w:p>
          <w:p w:rsidR="00DA47F7" w:rsidRDefault="00DA47F7" w:rsidP="00EF50CD">
            <w:pPr>
              <w:pStyle w:val="ListParagraph"/>
              <w:numPr>
                <w:ilvl w:val="0"/>
                <w:numId w:val="41"/>
              </w:numPr>
            </w:pPr>
            <w:r>
              <w:t>Intégration de l’interface graphique et des sons réalisés par Gaëtan dans le code</w:t>
            </w:r>
          </w:p>
        </w:tc>
        <w:tc>
          <w:tcPr>
            <w:tcW w:w="4046" w:type="dxa"/>
            <w:tcBorders>
              <w:top w:val="single" w:sz="8" w:space="0" w:color="406E8C" w:themeColor="accent6" w:themeShade="BF"/>
              <w:left w:val="single" w:sz="8" w:space="0" w:color="406E8C" w:themeColor="accent6" w:themeShade="BF"/>
              <w:bottom w:val="single" w:sz="8" w:space="0" w:color="406E8C" w:themeColor="accent6" w:themeShade="BF"/>
              <w:right w:val="single" w:sz="8" w:space="0" w:color="406E8C" w:themeColor="accent6" w:themeShade="BF"/>
            </w:tcBorders>
          </w:tcPr>
          <w:p w:rsidR="00EF50CD" w:rsidRDefault="00EF50CD" w:rsidP="00EF50CD">
            <w:pPr>
              <w:pStyle w:val="ListParagraph"/>
              <w:numPr>
                <w:ilvl w:val="0"/>
                <w:numId w:val="41"/>
              </w:numPr>
            </w:pPr>
            <w:r>
              <w:t>Création des images pour les cases de la grille, les images de fonds</w:t>
            </w:r>
          </w:p>
          <w:p w:rsidR="00EF50CD" w:rsidRDefault="00EF50CD" w:rsidP="00EF50CD">
            <w:pPr>
              <w:pStyle w:val="ListParagraph"/>
              <w:numPr>
                <w:ilvl w:val="0"/>
                <w:numId w:val="41"/>
              </w:numPr>
            </w:pPr>
            <w:r>
              <w:t>Développement de l’interface graphique</w:t>
            </w:r>
          </w:p>
          <w:p w:rsidR="00EF50CD" w:rsidRDefault="00EF50CD" w:rsidP="00EF50CD">
            <w:pPr>
              <w:pStyle w:val="ListParagraph"/>
              <w:numPr>
                <w:ilvl w:val="0"/>
                <w:numId w:val="41"/>
              </w:numPr>
            </w:pPr>
            <w:r>
              <w:t>Développement des bruitages et musique de fond</w:t>
            </w:r>
          </w:p>
        </w:tc>
      </w:tr>
    </w:tbl>
    <w:p w:rsidR="00C926D4" w:rsidRPr="00EF50CD" w:rsidRDefault="00C926D4" w:rsidP="00EF50CD"/>
    <w:p w:rsidR="007063E0" w:rsidRDefault="007063E0" w:rsidP="007063E0">
      <w:pPr>
        <w:pStyle w:val="Heading3"/>
        <w:numPr>
          <w:ilvl w:val="1"/>
          <w:numId w:val="36"/>
        </w:numPr>
      </w:pPr>
      <w:r>
        <w:t>Notre démarche</w:t>
      </w:r>
    </w:p>
    <w:p w:rsidR="007063E0" w:rsidRPr="007063E0" w:rsidRDefault="007063E0" w:rsidP="007063E0"/>
    <w:p w:rsidR="003D3746" w:rsidRDefault="007063E0" w:rsidP="00536374">
      <w:pPr>
        <w:ind w:firstLine="360"/>
        <w:jc w:val="both"/>
      </w:pPr>
      <w:r w:rsidRPr="007063E0">
        <w:t>Nous nous</w:t>
      </w:r>
      <w:r w:rsidR="00C926D4">
        <w:t xml:space="preserve"> sommes fixés </w:t>
      </w:r>
      <w:r w:rsidRPr="007063E0">
        <w:t>à chaque fin de séanc</w:t>
      </w:r>
      <w:r w:rsidR="00C926D4">
        <w:t>e, des objectifs qui devai</w:t>
      </w:r>
      <w:r w:rsidR="00F659A4">
        <w:t>en</w:t>
      </w:r>
      <w:bookmarkStart w:id="0" w:name="_GoBack"/>
      <w:bookmarkEnd w:id="0"/>
      <w:r w:rsidR="00C926D4">
        <w:t xml:space="preserve">t être </w:t>
      </w:r>
      <w:r>
        <w:t>rempli</w:t>
      </w:r>
      <w:r w:rsidR="00C926D4">
        <w:t>s pour la semaine suivante. C</w:t>
      </w:r>
      <w:r w:rsidRPr="007063E0">
        <w:t>e</w:t>
      </w:r>
      <w:r w:rsidR="00C926D4">
        <w:t>la</w:t>
      </w:r>
      <w:r w:rsidRPr="007063E0">
        <w:t xml:space="preserve"> nous a permis de tenir un rythme soutenu dans la réalisation de notre projet.</w:t>
      </w:r>
      <w:r w:rsidR="003D3746">
        <w:t xml:space="preserve"> </w:t>
      </w:r>
      <w:r w:rsidR="00FF57C0">
        <w:t>Les heures de cours ne suffisaient</w:t>
      </w:r>
      <w:r w:rsidR="003D3746">
        <w:t xml:space="preserve"> pas, nous avons </w:t>
      </w:r>
      <w:r w:rsidR="00FF57C0">
        <w:t xml:space="preserve">dû </w:t>
      </w:r>
      <w:r w:rsidR="003D3746">
        <w:t xml:space="preserve">également </w:t>
      </w:r>
      <w:r w:rsidR="00FF57C0">
        <w:t>travailler</w:t>
      </w:r>
      <w:r w:rsidR="003D3746">
        <w:t xml:space="preserve"> chez nous. </w:t>
      </w:r>
    </w:p>
    <w:p w:rsidR="007063E0" w:rsidRDefault="003D3746" w:rsidP="00536374">
      <w:pPr>
        <w:ind w:firstLine="360"/>
        <w:jc w:val="both"/>
      </w:pPr>
      <w:r>
        <w:t xml:space="preserve">Nous nous sommes </w:t>
      </w:r>
      <w:r w:rsidR="00BF0FAE">
        <w:t>aidés</w:t>
      </w:r>
      <w:r>
        <w:t xml:space="preserve"> d’internet pour la recherche d’</w:t>
      </w:r>
      <w:r w:rsidR="00BF0FAE">
        <w:t>information</w:t>
      </w:r>
      <w:r w:rsidR="00FF57C0">
        <w:t>s</w:t>
      </w:r>
      <w:r w:rsidR="00BF0FAE">
        <w:t xml:space="preserve"> lorsque des difficult</w:t>
      </w:r>
      <w:r w:rsidR="00FF57C0">
        <w:t>és de programmation apparaissaient. Nous avons aussi sollicité</w:t>
      </w:r>
      <w:r w:rsidR="00BF0FAE">
        <w:t xml:space="preserve"> </w:t>
      </w:r>
      <w:r w:rsidR="00FF57C0">
        <w:t>notre</w:t>
      </w:r>
      <w:r w:rsidR="00BF0FAE">
        <w:t xml:space="preserve"> professeur d’ISN</w:t>
      </w:r>
      <w:r w:rsidR="00FF57C0">
        <w:t xml:space="preserve"> pour des conseils</w:t>
      </w:r>
      <w:r w:rsidR="00BF0FAE">
        <w:t>.</w:t>
      </w:r>
    </w:p>
    <w:p w:rsidR="00C926D4" w:rsidRDefault="00C926D4" w:rsidP="001E0064">
      <w:pPr>
        <w:ind w:firstLine="360"/>
      </w:pPr>
    </w:p>
    <w:p w:rsidR="00EC4A23" w:rsidRDefault="007063E0" w:rsidP="007063E0">
      <w:pPr>
        <w:pStyle w:val="Heading3"/>
        <w:numPr>
          <w:ilvl w:val="1"/>
          <w:numId w:val="36"/>
        </w:numPr>
      </w:pPr>
      <w:r>
        <w:t>Nos objectifs</w:t>
      </w:r>
    </w:p>
    <w:p w:rsidR="007063E0" w:rsidRDefault="007063E0" w:rsidP="001E0064">
      <w:pPr>
        <w:pStyle w:val="ListParagraph"/>
      </w:pPr>
    </w:p>
    <w:p w:rsidR="007063E0" w:rsidRDefault="007063E0" w:rsidP="00536374">
      <w:pPr>
        <w:ind w:firstLine="360"/>
        <w:jc w:val="both"/>
      </w:pPr>
      <w:r>
        <w:t>Notre objectif est de créer un jeu fonc</w:t>
      </w:r>
      <w:r w:rsidR="00FF57C0">
        <w:t>tionnel de la bataille navale où</w:t>
      </w:r>
      <w:r>
        <w:t xml:space="preserve"> il y a trois typ</w:t>
      </w:r>
      <w:r w:rsidR="00FF57C0">
        <w:t>es de jeu. Le premier est un mode</w:t>
      </w:r>
      <w:r>
        <w:t xml:space="preserve"> de bataille navale contre l</w:t>
      </w:r>
      <w:r w:rsidR="00F036CD">
        <w:t>’ordinateur. Le second</w:t>
      </w:r>
      <w:r w:rsidR="00FF57C0">
        <w:t xml:space="preserve"> est </w:t>
      </w:r>
      <w:r w:rsidR="00F036CD">
        <w:t xml:space="preserve">un jeu où </w:t>
      </w:r>
      <w:r w:rsidR="00FF57C0">
        <w:t xml:space="preserve">s’affrontent </w:t>
      </w:r>
      <w:r w:rsidR="00F036CD">
        <w:t xml:space="preserve">deux joueurs </w:t>
      </w:r>
      <w:r>
        <w:t xml:space="preserve">à tour </w:t>
      </w:r>
      <w:r w:rsidR="00F036CD">
        <w:t>de rôles sur le même ordinateur,</w:t>
      </w:r>
      <w:r>
        <w:t xml:space="preserve"> </w:t>
      </w:r>
      <w:r w:rsidR="00FF57C0">
        <w:t xml:space="preserve">puis la dernière façon de jouer </w:t>
      </w:r>
      <w:r w:rsidR="00F036CD">
        <w:t xml:space="preserve">est </w:t>
      </w:r>
      <w:r w:rsidR="00FF57C0">
        <w:t>une bataille navale où</w:t>
      </w:r>
      <w:r w:rsidR="00293452">
        <w:t xml:space="preserve"> deux joueurs s’opposent </w:t>
      </w:r>
      <w:r w:rsidR="00F036CD">
        <w:t>en réseau.</w:t>
      </w:r>
    </w:p>
    <w:p w:rsidR="00293452" w:rsidRDefault="00F036CD" w:rsidP="00536374">
      <w:pPr>
        <w:ind w:firstLine="360"/>
        <w:jc w:val="both"/>
      </w:pPr>
      <w:r>
        <w:t>Comme d</w:t>
      </w:r>
      <w:r w:rsidR="00FF57C0">
        <w:t>ans tout jeu, il y a des règles ainsi qu’une notice d’explications. N</w:t>
      </w:r>
      <w:r w:rsidR="00293452">
        <w:t>ou</w:t>
      </w:r>
      <w:r w:rsidR="00BF0FAE">
        <w:t xml:space="preserve">s mettrons </w:t>
      </w:r>
      <w:r w:rsidR="00FF57C0">
        <w:t xml:space="preserve">donc ces informations à disposition </w:t>
      </w:r>
      <w:r w:rsidR="00293452">
        <w:t>pour le bon déroulement du jeu.</w:t>
      </w:r>
    </w:p>
    <w:p w:rsidR="00D0665A" w:rsidRDefault="00D0665A" w:rsidP="00536374">
      <w:pPr>
        <w:ind w:firstLine="360"/>
        <w:jc w:val="both"/>
      </w:pPr>
      <w:r>
        <w:t>Aussi le jeu devra être pourvu d’un écran d’accueil avec son menu et d’une interface de jeu convivial.</w:t>
      </w:r>
    </w:p>
    <w:p w:rsidR="00293452" w:rsidRDefault="00293452" w:rsidP="00293452">
      <w:pPr>
        <w:pStyle w:val="Heading1"/>
        <w:numPr>
          <w:ilvl w:val="0"/>
          <w:numId w:val="36"/>
        </w:numPr>
      </w:pPr>
      <w:r>
        <w:lastRenderedPageBreak/>
        <w:t>Le Projet fini</w:t>
      </w:r>
    </w:p>
    <w:p w:rsidR="00293452" w:rsidRDefault="00293452" w:rsidP="001E0064">
      <w:pPr>
        <w:pStyle w:val="ListParagraph"/>
      </w:pPr>
    </w:p>
    <w:p w:rsidR="00AC0C79" w:rsidRDefault="00293452" w:rsidP="00536374">
      <w:pPr>
        <w:ind w:firstLine="360"/>
        <w:jc w:val="both"/>
      </w:pPr>
      <w:r>
        <w:t>Le logiciel se présente sous différentes fenêtres. Il y a tout d’abord la</w:t>
      </w:r>
      <w:r w:rsidR="00AC0C79">
        <w:t xml:space="preserve"> fenêtre </w:t>
      </w:r>
      <w:r w:rsidR="00FF57C0">
        <w:t>principale</w:t>
      </w:r>
      <w:r w:rsidR="00AC0C79">
        <w:t xml:space="preserve"> (le menu) où </w:t>
      </w:r>
      <w:r>
        <w:t xml:space="preserve">l’utilisateur est invité </w:t>
      </w:r>
      <w:r w:rsidR="00AC0C79">
        <w:t>à choisir le mode de jeu pour lequel</w:t>
      </w:r>
      <w:r w:rsidR="00FF57C0">
        <w:t xml:space="preserve"> il souhaite jouer. C</w:t>
      </w:r>
      <w:r w:rsidR="00BF0FAE">
        <w:t>e</w:t>
      </w:r>
      <w:r>
        <w:t xml:space="preserve"> menu dispose également d’un accès pour voir les règles du jeu, ains</w:t>
      </w:r>
      <w:r w:rsidR="00FF57C0">
        <w:t>i qu’une notice sur le déroulement du jeu</w:t>
      </w:r>
      <w:r>
        <w:t xml:space="preserve">. </w:t>
      </w:r>
      <w:r w:rsidR="00FF57C0">
        <w:t xml:space="preserve">Ces </w:t>
      </w:r>
      <w:r>
        <w:t>différent</w:t>
      </w:r>
      <w:r w:rsidR="00FF57C0">
        <w:t>e</w:t>
      </w:r>
      <w:r>
        <w:t>s action</w:t>
      </w:r>
      <w:r w:rsidR="00FF57C0">
        <w:t>s se font à l’aide de boutons.</w:t>
      </w:r>
      <w:r w:rsidR="00BF0FAE">
        <w:t xml:space="preserve"> Aussi la fenêtre principale peut être fermée par un bouton.</w:t>
      </w:r>
    </w:p>
    <w:p w:rsidR="00BF0FAE" w:rsidRDefault="00857A9C" w:rsidP="00EF50CD">
      <w:r>
        <w:rPr>
          <w:noProof/>
          <w:lang w:eastAsia="fr-FR"/>
        </w:rPr>
        <w:drawing>
          <wp:anchor distT="0" distB="0" distL="114300" distR="114300" simplePos="0" relativeHeight="251642368" behindDoc="0" locked="0" layoutInCell="1" allowOverlap="1">
            <wp:simplePos x="0" y="0"/>
            <wp:positionH relativeFrom="margin">
              <wp:posOffset>1557020</wp:posOffset>
            </wp:positionH>
            <wp:positionV relativeFrom="margin">
              <wp:posOffset>1586230</wp:posOffset>
            </wp:positionV>
            <wp:extent cx="2438400" cy="1523365"/>
            <wp:effectExtent l="152400" t="152400" r="342900" b="3435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400" cy="1523365"/>
                    </a:xfrm>
                    <a:prstGeom prst="rect">
                      <a:avLst/>
                    </a:prstGeom>
                    <a:ln>
                      <a:noFill/>
                    </a:ln>
                    <a:effectLst>
                      <a:outerShdw blurRad="292100" dist="139700" dir="2700000" algn="tl" rotWithShape="0">
                        <a:srgbClr val="333333">
                          <a:alpha val="65000"/>
                        </a:srgbClr>
                      </a:outerShdw>
                    </a:effectLst>
                  </pic:spPr>
                </pic:pic>
              </a:graphicData>
            </a:graphic>
          </wp:anchor>
        </w:drawing>
      </w:r>
    </w:p>
    <w:p w:rsidR="00857A9C" w:rsidRDefault="00857A9C" w:rsidP="00EF50CD"/>
    <w:p w:rsidR="00857A9C" w:rsidRDefault="00857A9C" w:rsidP="00EF50CD"/>
    <w:p w:rsidR="00857A9C" w:rsidRDefault="00857A9C" w:rsidP="00EF50CD"/>
    <w:p w:rsidR="00857A9C" w:rsidRDefault="00F659A4" w:rsidP="00EF50CD">
      <w:r>
        <w:rPr>
          <w:noProof/>
        </w:rPr>
        <w:pict>
          <v:shapetype id="_x0000_t202" coordsize="21600,21600" o:spt="202" path="m,l,21600r21600,l21600,xe">
            <v:stroke joinstyle="miter"/>
            <v:path gradientshapeok="t" o:connecttype="rect"/>
          </v:shapetype>
          <v:shape id="_x0000_s1096" type="#_x0000_t202" style="position:absolute;margin-left:395.6pt;margin-top:20pt;width:173.7pt;height:32.25pt;z-index:251657728;visibility:visible;mso-wrap-distance-left:9pt;mso-wrap-distance-top:7.2pt;mso-wrap-distance-right:9pt;mso-wrap-distance-bottom:7.2pt;mso-position-horizontal-relative:pag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" filled="f" stroked="f">
            <v:textbox style="mso-next-textbox:#_x0000_s1096">
              <w:txbxContent>
                <w:p w:rsidR="00857A9C" w:rsidRDefault="00857A9C" w:rsidP="00857A9C">
                  <w:pPr>
                    <w:pBdr>
                      <w:top w:val="single" w:sz="24" w:space="4" w:color="53548A" w:themeColor="accent1"/>
                      <w:bottom w:val="single" w:sz="24" w:space="8" w:color="53548A" w:themeColor="accent1"/>
                    </w:pBdr>
                    <w:spacing w:after="0"/>
                    <w:rPr>
                      <w:i/>
                      <w:iCs/>
                      <w:color w:val="53548A" w:themeColor="accent1"/>
                      <w:sz w:val="24"/>
                      <w:szCs w:val="24"/>
                    </w:rPr>
                  </w:pPr>
                  <w:r>
                    <w:rPr>
                      <w:i/>
                      <w:iCs/>
                      <w:color w:val="53548A" w:themeColor="accent1"/>
                      <w:sz w:val="24"/>
                      <w:szCs w:val="24"/>
                    </w:rPr>
                    <w:t>Menu de la bataille navale</w:t>
                  </w:r>
                </w:p>
                <w:p w:rsidR="00857A9C" w:rsidRDefault="00857A9C" w:rsidP="00857A9C">
                  <w:pPr>
                    <w:pBdr>
                      <w:top w:val="single" w:sz="24" w:space="4" w:color="53548A" w:themeColor="accent1"/>
                      <w:bottom w:val="single" w:sz="24" w:space="8" w:color="53548A" w:themeColor="accent1"/>
                    </w:pBdr>
                    <w:spacing w:after="0"/>
                    <w:rPr>
                      <w:i/>
                      <w:iCs/>
                      <w:color w:val="53548A" w:themeColor="accent1"/>
                      <w:sz w:val="24"/>
                      <w:szCs w:val="24"/>
                    </w:rPr>
                  </w:pPr>
                </w:p>
                <w:p w:rsidR="00857A9C" w:rsidRDefault="00857A9C" w:rsidP="00857A9C">
                  <w:pPr>
                    <w:pBdr>
                      <w:top w:val="single" w:sz="24" w:space="4" w:color="53548A" w:themeColor="accent1"/>
                      <w:bottom w:val="single" w:sz="24" w:space="8" w:color="53548A" w:themeColor="accent1"/>
                    </w:pBdr>
                    <w:spacing w:after="0"/>
                    <w:rPr>
                      <w:i/>
                      <w:iCs/>
                      <w:color w:val="53548A" w:themeColor="accent1"/>
                      <w:sz w:val="24"/>
                      <w:szCs w:val="24"/>
                    </w:rPr>
                  </w:pPr>
                </w:p>
                <w:p w:rsidR="00857A9C" w:rsidRDefault="00857A9C" w:rsidP="00857A9C">
                  <w:pPr>
                    <w:pBdr>
                      <w:top w:val="single" w:sz="24" w:space="4" w:color="53548A" w:themeColor="accent1"/>
                      <w:bottom w:val="single" w:sz="24" w:space="8" w:color="53548A" w:themeColor="accent1"/>
                    </w:pBdr>
                    <w:spacing w:after="0"/>
                    <w:rPr>
                      <w:i/>
                      <w:iCs/>
                      <w:color w:val="53548A" w:themeColor="accent1"/>
                      <w:sz w:val="24"/>
                      <w:szCs w:val="24"/>
                    </w:rPr>
                  </w:pPr>
                </w:p>
                <w:p w:rsidR="00857A9C" w:rsidRDefault="00857A9C" w:rsidP="00857A9C">
                  <w:pPr>
                    <w:pBdr>
                      <w:top w:val="single" w:sz="24" w:space="4" w:color="53548A" w:themeColor="accent1"/>
                      <w:bottom w:val="single" w:sz="24" w:space="8" w:color="53548A" w:themeColor="accent1"/>
                    </w:pBdr>
                    <w:spacing w:after="0"/>
                    <w:rPr>
                      <w:i/>
                      <w:iCs/>
                      <w:color w:val="53548A" w:themeColor="accent1"/>
                      <w:sz w:val="24"/>
                    </w:rPr>
                  </w:pPr>
                </w:p>
              </w:txbxContent>
            </v:textbox>
            <w10:wrap type="topAndBottom" anchorx="page"/>
          </v:shape>
        </w:pict>
      </w:r>
    </w:p>
    <w:p w:rsidR="00857A9C" w:rsidRDefault="00857A9C" w:rsidP="00EF50CD"/>
    <w:p w:rsidR="00857A9C" w:rsidRDefault="00857A9C" w:rsidP="00EF50CD"/>
    <w:p w:rsidR="00293452" w:rsidRDefault="00293452" w:rsidP="00293452">
      <w:pPr>
        <w:pStyle w:val="Heading3"/>
        <w:numPr>
          <w:ilvl w:val="1"/>
          <w:numId w:val="36"/>
        </w:numPr>
      </w:pPr>
      <w:r>
        <w:t>Le mode deux joueurs sur le même ordinateur</w:t>
      </w:r>
    </w:p>
    <w:p w:rsidR="001E0064" w:rsidRDefault="001E0064" w:rsidP="00536374">
      <w:pPr>
        <w:jc w:val="both"/>
      </w:pPr>
    </w:p>
    <w:p w:rsidR="00293452" w:rsidRDefault="00293452" w:rsidP="00536374">
      <w:pPr>
        <w:ind w:firstLine="360"/>
        <w:jc w:val="both"/>
      </w:pPr>
      <w:r>
        <w:t xml:space="preserve">Lors du démarrage du mode, les deux joueurs sont invités à indiquer leur pseudonyme ainsi qu’un mot de passe. En effet le jeu se déroulant sur le même ordinateur il serait </w:t>
      </w:r>
      <w:r w:rsidR="00CF3280">
        <w:t xml:space="preserve">dommage qu’un joueur puisse voir l’emplacement des navires de l’adversaire. Ce mot de passe est donc une sécurité que j’ai pu mettre au point pour éviter ce désagrément. </w:t>
      </w:r>
    </w:p>
    <w:p w:rsidR="00FF57C0" w:rsidRDefault="00EA5CF4" w:rsidP="00536374">
      <w:pPr>
        <w:ind w:firstLine="360"/>
        <w:jc w:val="both"/>
      </w:pPr>
      <w:r>
        <w:t>Aprè</w:t>
      </w:r>
      <w:r w:rsidR="00CF3280">
        <w:t>s cette phase de collecte d’information</w:t>
      </w:r>
      <w:r>
        <w:t>s</w:t>
      </w:r>
      <w:r w:rsidR="00CF3280">
        <w:t>, l</w:t>
      </w:r>
      <w:r>
        <w:t xml:space="preserve">es deux joueurs doivent rentrer tour à tour les </w:t>
      </w:r>
      <w:r w:rsidR="00CF3280">
        <w:t>différen</w:t>
      </w:r>
      <w:r w:rsidR="00FF57C0">
        <w:t>t</w:t>
      </w:r>
      <w:r>
        <w:t>s</w:t>
      </w:r>
      <w:r w:rsidR="00FF57C0">
        <w:t xml:space="preserve"> positionnement</w:t>
      </w:r>
      <w:r>
        <w:t>s</w:t>
      </w:r>
      <w:r w:rsidR="00FF57C0">
        <w:t xml:space="preserve"> de leur bateau.</w:t>
      </w:r>
    </w:p>
    <w:p w:rsidR="00857A9C" w:rsidRDefault="00EA5CF4" w:rsidP="00FF57C0">
      <w:r>
        <w:rPr>
          <w:noProof/>
          <w:lang w:eastAsia="fr-FR"/>
        </w:rPr>
        <w:drawing>
          <wp:anchor distT="0" distB="0" distL="114300" distR="114300" simplePos="0" relativeHeight="251643392" behindDoc="0" locked="0" layoutInCell="1" allowOverlap="1" wp14:anchorId="5ECE84B0" wp14:editId="33C53E43">
            <wp:simplePos x="0" y="0"/>
            <wp:positionH relativeFrom="margin">
              <wp:posOffset>603885</wp:posOffset>
            </wp:positionH>
            <wp:positionV relativeFrom="margin">
              <wp:posOffset>5453380</wp:posOffset>
            </wp:positionV>
            <wp:extent cx="4543425" cy="30111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3425" cy="3011170"/>
                    </a:xfrm>
                    <a:prstGeom prst="rect">
                      <a:avLst/>
                    </a:prstGeom>
                  </pic:spPr>
                </pic:pic>
              </a:graphicData>
            </a:graphic>
          </wp:anchor>
        </w:drawing>
      </w:r>
    </w:p>
    <w:p w:rsidR="00857A9C" w:rsidRDefault="00857A9C" w:rsidP="00857A9C">
      <w:pPr>
        <w:tabs>
          <w:tab w:val="left" w:pos="1560"/>
        </w:tabs>
        <w:ind w:firstLine="360"/>
      </w:pPr>
      <w:r>
        <w:tab/>
      </w:r>
    </w:p>
    <w:p w:rsidR="00857A9C" w:rsidRDefault="00857A9C" w:rsidP="001E0064">
      <w:pPr>
        <w:ind w:firstLine="360"/>
      </w:pPr>
    </w:p>
    <w:p w:rsidR="00857A9C" w:rsidRDefault="00857A9C" w:rsidP="001E0064">
      <w:pPr>
        <w:ind w:firstLine="360"/>
      </w:pPr>
    </w:p>
    <w:p w:rsidR="00857A9C" w:rsidRDefault="00857A9C" w:rsidP="001E0064">
      <w:pPr>
        <w:ind w:firstLine="360"/>
      </w:pPr>
    </w:p>
    <w:p w:rsidR="00857A9C" w:rsidRDefault="00857A9C" w:rsidP="001E0064">
      <w:pPr>
        <w:ind w:firstLine="360"/>
      </w:pPr>
    </w:p>
    <w:p w:rsidR="00857A9C" w:rsidRDefault="00857A9C" w:rsidP="001E0064">
      <w:pPr>
        <w:ind w:firstLine="360"/>
      </w:pPr>
    </w:p>
    <w:p w:rsidR="00933C6E" w:rsidRDefault="00933C6E" w:rsidP="001E0064">
      <w:pPr>
        <w:ind w:firstLine="360"/>
      </w:pPr>
    </w:p>
    <w:p w:rsidR="00EA5CF4" w:rsidRDefault="00F659A4" w:rsidP="00EA5CF4">
      <w:pPr>
        <w:ind w:firstLine="360"/>
      </w:pPr>
      <w:r>
        <w:rPr>
          <w:noProof/>
        </w:rPr>
        <w:pict>
          <v:shape id="_x0000_s1099" type="#_x0000_t202" style="position:absolute;left:0;text-align:left;margin-left:16.85pt;margin-top:65.9pt;width:195.75pt;height:45.35pt;z-index:251658752;visibility:visible;mso-wrap-distance-left:9pt;mso-wrap-distance-top:3.6pt;mso-wrap-distance-right:9pt;mso-wrap-distance-bottom:3.6pt;mso-position-horizontal-relative:text;mso-position-vertical-relative:text;mso-width-relative:margin;mso-height-relative:margin;v-text-anchor:top" fillcolor="#d8d8d8 [2732]" strokecolor="white [3212]">
            <v:shadow type="perspective" opacity=".5" origin=",.5" offset="-9pt,0" offset2="-18pt" matrix=",-56756f,,.5"/>
            <v:textbox style="mso-next-textbox:#_x0000_s1099">
              <w:txbxContent>
                <w:p w:rsidR="00933C6E" w:rsidRPr="00933C6E" w:rsidRDefault="00933C6E" w:rsidP="00933C6E">
                  <w:pPr>
                    <w:rPr>
                      <w:i/>
                    </w:rPr>
                  </w:pPr>
                  <w:r w:rsidRPr="00933C6E">
                    <w:rPr>
                      <w:i/>
                    </w:rPr>
                    <w:t>Fenêtre qui s’affiche  pour les deux joueurs afin qu’ils puissent positionner leur navires sur la grille</w:t>
                  </w:r>
                </w:p>
                <w:p w:rsidR="00933C6E" w:rsidRDefault="00933C6E" w:rsidP="00933C6E"/>
                <w:p w:rsidR="00933C6E" w:rsidRDefault="00933C6E" w:rsidP="00933C6E"/>
                <w:p w:rsidR="00933C6E" w:rsidRDefault="00933C6E"/>
              </w:txbxContent>
            </v:textbox>
            <w10:wrap type="square"/>
          </v:shape>
        </w:pict>
      </w:r>
    </w:p>
    <w:p w:rsidR="00EA5CF4" w:rsidRDefault="00EA5CF4" w:rsidP="00EA5CF4">
      <w:pPr>
        <w:ind w:firstLine="360"/>
      </w:pPr>
    </w:p>
    <w:p w:rsidR="00CF3280" w:rsidRDefault="00CF3280" w:rsidP="00536374">
      <w:pPr>
        <w:ind w:firstLine="360"/>
        <w:jc w:val="both"/>
      </w:pPr>
      <w:r>
        <w:t>Une</w:t>
      </w:r>
      <w:r w:rsidR="00EA5CF4">
        <w:t xml:space="preserve"> fois le jeu initialisé, une boî</w:t>
      </w:r>
      <w:r>
        <w:t>te de dialogue s’ouvre. Le premier joueur est invité à rentrer son mot de passe p</w:t>
      </w:r>
      <w:r w:rsidR="00EA5CF4">
        <w:t>our avoir accès au tir. Lorsque</w:t>
      </w:r>
      <w:r>
        <w:t xml:space="preserve"> le mot de passe </w:t>
      </w:r>
      <w:r w:rsidR="00EA5CF4">
        <w:t xml:space="preserve">est </w:t>
      </w:r>
      <w:r>
        <w:t>valide, un</w:t>
      </w:r>
      <w:r w:rsidR="00EA5CF4">
        <w:t>e nouvelle fenêtre de jeu apparaît</w:t>
      </w:r>
      <w:r>
        <w:t>. On y trouve deux grilles. Une compo</w:t>
      </w:r>
      <w:r w:rsidR="00BF0FAE">
        <w:t>rtant sa grille où se trouve ses</w:t>
      </w:r>
      <w:r>
        <w:t xml:space="preserve"> navires et u</w:t>
      </w:r>
      <w:r w:rsidR="00BF0FAE">
        <w:t xml:space="preserve">ne seconde qui affiche </w:t>
      </w:r>
      <w:r>
        <w:t>s</w:t>
      </w:r>
      <w:r w:rsidR="00BF0FAE">
        <w:t>es</w:t>
      </w:r>
      <w:r>
        <w:t xml:space="preserve"> différents tirs réalisé sur la grille ennemi. C’est égalem</w:t>
      </w:r>
      <w:r w:rsidR="00BF0FAE">
        <w:t>ent sur cette dernière qu’il choisit</w:t>
      </w:r>
      <w:r>
        <w:t xml:space="preserve"> su</w:t>
      </w:r>
      <w:r w:rsidR="00EA5CF4">
        <w:t>r quelle case lancer un tir</w:t>
      </w:r>
      <w:r>
        <w:t>.</w:t>
      </w:r>
    </w:p>
    <w:p w:rsidR="00933C6E" w:rsidRDefault="00EA5CF4" w:rsidP="001E0064">
      <w:pPr>
        <w:ind w:firstLine="360"/>
      </w:pPr>
      <w:r>
        <w:rPr>
          <w:noProof/>
          <w:lang w:eastAsia="fr-FR"/>
        </w:rPr>
        <w:drawing>
          <wp:anchor distT="0" distB="0" distL="114300" distR="114300" simplePos="0" relativeHeight="251644416" behindDoc="0" locked="0" layoutInCell="1" allowOverlap="1" wp14:anchorId="3A199A24" wp14:editId="033B192B">
            <wp:simplePos x="0" y="0"/>
            <wp:positionH relativeFrom="margin">
              <wp:posOffset>-5080</wp:posOffset>
            </wp:positionH>
            <wp:positionV relativeFrom="margin">
              <wp:posOffset>1262380</wp:posOffset>
            </wp:positionV>
            <wp:extent cx="5029200" cy="29114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ail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200" cy="2911475"/>
                    </a:xfrm>
                    <a:prstGeom prst="rect">
                      <a:avLst/>
                    </a:prstGeom>
                  </pic:spPr>
                </pic:pic>
              </a:graphicData>
            </a:graphic>
            <wp14:sizeRelH relativeFrom="margin">
              <wp14:pctWidth>0</wp14:pctWidth>
            </wp14:sizeRelH>
            <wp14:sizeRelV relativeFrom="margin">
              <wp14:pctHeight>0</wp14:pctHeight>
            </wp14:sizeRelV>
          </wp:anchor>
        </w:drawing>
      </w:r>
    </w:p>
    <w:p w:rsidR="00DA47F7" w:rsidRDefault="00DA47F7" w:rsidP="001E0064">
      <w:pPr>
        <w:ind w:firstLine="360"/>
      </w:pPr>
    </w:p>
    <w:p w:rsidR="00DA47F7" w:rsidRDefault="00F659A4" w:rsidP="001E0064">
      <w:pPr>
        <w:ind w:firstLine="360"/>
      </w:pPr>
      <w:r>
        <w:rPr>
          <w:noProof/>
          <w:lang w:eastAsia="fr-FR"/>
        </w:rPr>
        <w:pict>
          <v:shape id="_x0000_s1110" type="#_x0000_t202" style="position:absolute;left:0;text-align:left;margin-left:400.65pt;margin-top:248.6pt;width:112.5pt;height:74.5pt;z-index:251665920;visibility:visible;mso-wrap-distance-left:9pt;mso-wrap-distance-top:3.6pt;mso-wrap-distance-right:9pt;mso-wrap-distance-bottom:3.6pt;mso-position-horizontal-relative:margin;mso-position-vertical-relative:margin;mso-width-relative:margin;mso-height-relative:margin;v-text-anchor:top" fillcolor="#d8d8d8 [2732]" strokecolor="white [3212]">
            <v:shadow type="perspective" opacity=".5" origin=",.5" offset="-9pt,0" offset2="-18pt" matrix=",-56756f,,.5"/>
            <v:textbox>
              <w:txbxContent>
                <w:p w:rsidR="00DA47F7" w:rsidRPr="002A153C" w:rsidRDefault="00EA5CF4" w:rsidP="00DA47F7">
                  <w:pPr>
                    <w:rPr>
                      <w:i/>
                    </w:rPr>
                  </w:pPr>
                  <w:r w:rsidRPr="002A153C">
                    <w:rPr>
                      <w:i/>
                    </w:rPr>
                    <w:t>Fenêtre qui s’affiche pour chaque joueur avec leurs grilles de jeu afin de lancer un tir par la suite</w:t>
                  </w:r>
                </w:p>
                <w:p w:rsidR="00DA47F7" w:rsidRDefault="00DA47F7" w:rsidP="00DA47F7"/>
                <w:p w:rsidR="00DA47F7" w:rsidRDefault="00DA47F7" w:rsidP="00DA47F7"/>
              </w:txbxContent>
            </v:textbox>
            <w10:wrap type="square" anchorx="margin" anchory="margin"/>
          </v:shape>
        </w:pict>
      </w:r>
    </w:p>
    <w:p w:rsidR="00DA47F7" w:rsidRDefault="00DA47F7" w:rsidP="001E0064">
      <w:pPr>
        <w:ind w:firstLine="360"/>
      </w:pPr>
    </w:p>
    <w:p w:rsidR="00DA47F7" w:rsidRDefault="00DA47F7" w:rsidP="00DA47F7"/>
    <w:p w:rsidR="00DA47F7" w:rsidRDefault="00DA47F7" w:rsidP="00DA47F7"/>
    <w:p w:rsidR="00EA5CF4" w:rsidRDefault="00EA5CF4" w:rsidP="00536374">
      <w:pPr>
        <w:jc w:val="both"/>
      </w:pPr>
    </w:p>
    <w:p w:rsidR="00CF3280" w:rsidRDefault="00CF3280" w:rsidP="00536374">
      <w:pPr>
        <w:ind w:firstLine="360"/>
        <w:jc w:val="both"/>
      </w:pPr>
      <w:r>
        <w:t xml:space="preserve">A chaque fin de tir le joueur est invité </w:t>
      </w:r>
      <w:r w:rsidR="00EA5CF4">
        <w:t>à appuyer sur le bouton « C</w:t>
      </w:r>
      <w:r w:rsidR="00BF0FAE">
        <w:t>ontinuer »</w:t>
      </w:r>
      <w:r>
        <w:t>, pour que l’adversaire puisse accéder à son tour à sa zone de jeu en indiquant préalablement son mot de passe.</w:t>
      </w:r>
    </w:p>
    <w:p w:rsidR="00857A9C" w:rsidRDefault="00CF3280" w:rsidP="00536374">
      <w:pPr>
        <w:ind w:firstLine="360"/>
        <w:jc w:val="both"/>
      </w:pPr>
      <w:r>
        <w:t xml:space="preserve">Ainsi le jeu tourne en boucle jusqu’à </w:t>
      </w:r>
      <w:r w:rsidR="006F5144">
        <w:t>ce que les navires d’un joue</w:t>
      </w:r>
      <w:r w:rsidR="009B2728">
        <w:t>ur soient totalement d</w:t>
      </w:r>
      <w:r w:rsidR="00EA5CF4">
        <w:t>étruits. Lorsque le jeu est terminé,</w:t>
      </w:r>
      <w:r w:rsidR="006F5144">
        <w:t xml:space="preserve"> le programme ouvre une boite de d</w:t>
      </w:r>
      <w:r w:rsidR="009B2728">
        <w:t>ialogue où</w:t>
      </w:r>
      <w:r w:rsidR="006F5144">
        <w:t xml:space="preserve"> il est indiqué le gagnant ainsi que les statistiques du jeu : le temps de jeu, le nombre de coups utilisés…</w:t>
      </w:r>
    </w:p>
    <w:p w:rsidR="00933C6E" w:rsidRPr="00CF3280" w:rsidRDefault="00933C6E" w:rsidP="00933C6E">
      <w:pPr>
        <w:ind w:firstLine="360"/>
      </w:pPr>
    </w:p>
    <w:p w:rsidR="00871D05" w:rsidRDefault="00871D05" w:rsidP="00871D05">
      <w:pPr>
        <w:pStyle w:val="Heading3"/>
        <w:numPr>
          <w:ilvl w:val="1"/>
          <w:numId w:val="36"/>
        </w:numPr>
      </w:pPr>
      <w:r>
        <w:t>Le mode contre l’ordinateur</w:t>
      </w:r>
    </w:p>
    <w:p w:rsidR="001E0064" w:rsidRDefault="001E0064" w:rsidP="00536374">
      <w:pPr>
        <w:jc w:val="both"/>
      </w:pPr>
    </w:p>
    <w:p w:rsidR="00871D05" w:rsidRDefault="004B0AFA" w:rsidP="00536374">
      <w:pPr>
        <w:ind w:firstLine="360"/>
        <w:jc w:val="both"/>
      </w:pPr>
      <w:r>
        <w:t>Je me suis basé</w:t>
      </w:r>
      <w:r w:rsidR="00871D05">
        <w:t xml:space="preserve"> sur le mode deux joueurs que j’avais en partie programmé </w:t>
      </w:r>
      <w:r>
        <w:t>auparavant</w:t>
      </w:r>
      <w:r w:rsidR="00871D05">
        <w:t xml:space="preserve"> pour </w:t>
      </w:r>
      <w:r>
        <w:t>afin de réaliser ce nouveau mode.</w:t>
      </w:r>
    </w:p>
    <w:p w:rsidR="00871D05" w:rsidRDefault="004B0AFA" w:rsidP="00536374">
      <w:pPr>
        <w:ind w:firstLine="360"/>
        <w:jc w:val="both"/>
      </w:pPr>
      <w:r>
        <w:t>Il</w:t>
      </w:r>
      <w:r w:rsidR="00871D05">
        <w:t xml:space="preserve"> diffère peu </w:t>
      </w:r>
      <w:r w:rsidR="00BF0FAE">
        <w:t>quant à la gestion de la partie graphique par rapport au mode deux</w:t>
      </w:r>
      <w:r>
        <w:t xml:space="preserve"> joueurs ; La </w:t>
      </w:r>
      <w:r w:rsidR="00871D05">
        <w:t>différence</w:t>
      </w:r>
      <w:r>
        <w:t xml:space="preserve"> est</w:t>
      </w:r>
      <w:r w:rsidR="00871D05">
        <w:t xml:space="preserve"> que la boite de dialogue avec un mot de passe a é</w:t>
      </w:r>
      <w:r w:rsidR="00BF0FAE">
        <w:t>té retirée. En effet elle inutile dans ce cas</w:t>
      </w:r>
      <w:r w:rsidR="00871D05">
        <w:t xml:space="preserve">. </w:t>
      </w:r>
    </w:p>
    <w:p w:rsidR="00871D05" w:rsidRDefault="00871D05" w:rsidP="00536374">
      <w:pPr>
        <w:ind w:firstLine="360"/>
        <w:jc w:val="both"/>
      </w:pPr>
      <w:r>
        <w:t>Le jeu s’effectue également à tour de rôle avec l’ordinateur</w:t>
      </w:r>
      <w:r w:rsidR="00EF50CD">
        <w:t>. Dès que l’utilisateur</w:t>
      </w:r>
      <w:r w:rsidR="00933C6E">
        <w:t xml:space="preserve"> a</w:t>
      </w:r>
      <w:r w:rsidR="00311C09">
        <w:t xml:space="preserve"> tiré</w:t>
      </w:r>
      <w:r w:rsidR="00EF50CD">
        <w:t>, l’</w:t>
      </w:r>
      <w:r w:rsidR="00311C09">
        <w:t>ordinateur tire aussitôt.</w:t>
      </w:r>
      <w:r w:rsidR="00EF50CD">
        <w:t xml:space="preserve"> </w:t>
      </w:r>
    </w:p>
    <w:p w:rsidR="00DA47F7" w:rsidRDefault="00DA47F7" w:rsidP="001E0064">
      <w:pPr>
        <w:ind w:firstLine="360"/>
      </w:pPr>
    </w:p>
    <w:p w:rsidR="00EF50CD" w:rsidRDefault="00EF50CD" w:rsidP="00871D05"/>
    <w:p w:rsidR="00871D05" w:rsidRDefault="00E146EC" w:rsidP="00871D05">
      <w:pPr>
        <w:pStyle w:val="Heading5"/>
        <w:numPr>
          <w:ilvl w:val="2"/>
          <w:numId w:val="36"/>
        </w:numPr>
      </w:pPr>
      <w:r>
        <w:lastRenderedPageBreak/>
        <w:t>L’intelligence artificielle</w:t>
      </w:r>
    </w:p>
    <w:p w:rsidR="001E0064" w:rsidRDefault="001E0064" w:rsidP="001E0064"/>
    <w:p w:rsidR="001E0064" w:rsidRDefault="00871D05" w:rsidP="00536374">
      <w:pPr>
        <w:ind w:firstLine="360"/>
        <w:jc w:val="both"/>
      </w:pPr>
      <w:r>
        <w:t xml:space="preserve">Il a fallu </w:t>
      </w:r>
      <w:r w:rsidR="009B2728">
        <w:t>lors de la création de ce mode</w:t>
      </w:r>
      <w:r>
        <w:t xml:space="preserve"> réfléchir à la manière dont l’ordinateur tirerait pour détruire les navires de l’adversaire.  </w:t>
      </w:r>
    </w:p>
    <w:p w:rsidR="00871D05" w:rsidRDefault="001E0064" w:rsidP="00536374">
      <w:pPr>
        <w:ind w:firstLine="360"/>
        <w:jc w:val="both"/>
      </w:pPr>
      <w:r>
        <w:t>J’ai donc défini les différentes règles pour lesquelles l’ordinateur tirerait :</w:t>
      </w:r>
      <w:r w:rsidR="002C35C2">
        <w:t xml:space="preserve"> </w:t>
      </w:r>
    </w:p>
    <w:p w:rsidR="001E0064" w:rsidRDefault="002C35C2" w:rsidP="00536374">
      <w:pPr>
        <w:pStyle w:val="ListParagraph"/>
        <w:numPr>
          <w:ilvl w:val="0"/>
          <w:numId w:val="40"/>
        </w:numPr>
        <w:jc w:val="both"/>
      </w:pPr>
      <w:r>
        <w:t>L’ordinateur tire au hasard sur la grille s’il n’y a pas de navires de repéré.</w:t>
      </w:r>
    </w:p>
    <w:p w:rsidR="002C35C2" w:rsidRDefault="002C35C2" w:rsidP="00536374">
      <w:pPr>
        <w:pStyle w:val="ListParagraph"/>
        <w:numPr>
          <w:ilvl w:val="0"/>
          <w:numId w:val="40"/>
        </w:numPr>
        <w:jc w:val="both"/>
      </w:pPr>
      <w:r>
        <w:t>L’ordinateur ne doit pas</w:t>
      </w:r>
      <w:r w:rsidR="00EF50CD">
        <w:t xml:space="preserve"> tiré deux fois au même endroit.</w:t>
      </w:r>
    </w:p>
    <w:p w:rsidR="002C35C2" w:rsidRDefault="002C35C2" w:rsidP="00536374">
      <w:pPr>
        <w:pStyle w:val="ListParagraph"/>
        <w:numPr>
          <w:ilvl w:val="0"/>
          <w:numId w:val="40"/>
        </w:numPr>
        <w:jc w:val="both"/>
      </w:pPr>
      <w:r>
        <w:t>L’ordinateur ne doit pas tirer à l’extérieur de la grille</w:t>
      </w:r>
      <w:r w:rsidR="00EF50CD">
        <w:t>.</w:t>
      </w:r>
    </w:p>
    <w:p w:rsidR="002C35C2" w:rsidRDefault="002C35C2" w:rsidP="00536374">
      <w:pPr>
        <w:pStyle w:val="ListParagraph"/>
        <w:numPr>
          <w:ilvl w:val="0"/>
          <w:numId w:val="40"/>
        </w:numPr>
        <w:jc w:val="both"/>
      </w:pPr>
      <w:r>
        <w:t>L’ordinateur doit suivre un cap lorsqu’il a touché un navire</w:t>
      </w:r>
      <w:r w:rsidR="00EF50CD">
        <w:t>.</w:t>
      </w:r>
    </w:p>
    <w:p w:rsidR="002C35C2" w:rsidRDefault="002C35C2" w:rsidP="00536374">
      <w:pPr>
        <w:pStyle w:val="ListParagraph"/>
        <w:numPr>
          <w:ilvl w:val="0"/>
          <w:numId w:val="40"/>
        </w:numPr>
        <w:jc w:val="both"/>
      </w:pPr>
      <w:r>
        <w:t>L’ordinateur doit être capable de co</w:t>
      </w:r>
      <w:r w:rsidR="004B0AFA">
        <w:t>ulé un navire en peu de coups s’</w:t>
      </w:r>
      <w:r>
        <w:t>il l’a déjà touché au moins deux fois.</w:t>
      </w:r>
    </w:p>
    <w:p w:rsidR="009B2728" w:rsidRDefault="009B2728" w:rsidP="00536374">
      <w:pPr>
        <w:pStyle w:val="ListParagraph"/>
        <w:numPr>
          <w:ilvl w:val="0"/>
          <w:numId w:val="40"/>
        </w:numPr>
        <w:jc w:val="both"/>
      </w:pPr>
      <w:r>
        <w:t>L’ordinateur ne doi</w:t>
      </w:r>
      <w:r w:rsidR="00BF0FAE">
        <w:t xml:space="preserve">t pas tirer dans une case isolé, c’est-à-dire </w:t>
      </w:r>
      <w:r>
        <w:t xml:space="preserve">si les cases à ses extrémités </w:t>
      </w:r>
      <w:r w:rsidR="00BF0FAE">
        <w:t>sont déjà touchées (le haut, le bas, la gauche et la droite).</w:t>
      </w:r>
    </w:p>
    <w:p w:rsidR="00E146EC" w:rsidRDefault="00EF50CD" w:rsidP="00EF50CD">
      <w:pPr>
        <w:pStyle w:val="Heading6"/>
      </w:pPr>
      <w:bookmarkStart w:id="1" w:name="OLE_LINK1"/>
      <w:bookmarkStart w:id="2" w:name="OLE_LINK2"/>
      <w:r>
        <w:t xml:space="preserve">Voir en annexe le logigramme de l’intelligence artificielle </w:t>
      </w:r>
    </w:p>
    <w:bookmarkEnd w:id="1"/>
    <w:bookmarkEnd w:id="2"/>
    <w:p w:rsidR="00E146EC" w:rsidRDefault="00E146EC" w:rsidP="00E146EC"/>
    <w:p w:rsidR="00E146EC" w:rsidRDefault="00E146EC" w:rsidP="00E146EC">
      <w:pPr>
        <w:pStyle w:val="Heading5"/>
        <w:numPr>
          <w:ilvl w:val="2"/>
          <w:numId w:val="36"/>
        </w:numPr>
      </w:pPr>
      <w:r>
        <w:t>Son comportement</w:t>
      </w:r>
    </w:p>
    <w:p w:rsidR="00E146EC" w:rsidRDefault="00E146EC" w:rsidP="00536374">
      <w:pPr>
        <w:jc w:val="both"/>
      </w:pPr>
    </w:p>
    <w:p w:rsidR="00BF0FAE" w:rsidRDefault="00E146EC" w:rsidP="00536374">
      <w:pPr>
        <w:ind w:left="360"/>
        <w:jc w:val="both"/>
      </w:pPr>
      <w:r>
        <w:t xml:space="preserve">En début de partie l’ordinateur choisi </w:t>
      </w:r>
      <w:r w:rsidR="004B0AFA">
        <w:t>de façon aléatoire une grille de navires. Ce tirage se fait parmi vingt</w:t>
      </w:r>
      <w:r>
        <w:t xml:space="preserve"> grilles que j’ai pré-remplies. J’ai </w:t>
      </w:r>
      <w:r w:rsidR="004B0AFA">
        <w:t xml:space="preserve">choisi cette manière de procéder </w:t>
      </w:r>
      <w:r>
        <w:t xml:space="preserve">car il était plus simple d’attribuer les coordonnées </w:t>
      </w:r>
      <w:r w:rsidR="00BF0FAE">
        <w:t xml:space="preserve">des bateaux de l’ordinateur </w:t>
      </w:r>
      <w:r>
        <w:t xml:space="preserve">moi-même </w:t>
      </w:r>
      <w:r w:rsidR="004B0AFA">
        <w:t>plutôt que le laisser composer sa grille</w:t>
      </w:r>
      <w:r>
        <w:t>.</w:t>
      </w:r>
      <w:r w:rsidR="00BF0FAE">
        <w:t xml:space="preserve"> En effet</w:t>
      </w:r>
      <w:r w:rsidR="00EF50CD">
        <w:t>,</w:t>
      </w:r>
      <w:r w:rsidR="00BF0FAE">
        <w:t xml:space="preserve"> </w:t>
      </w:r>
      <w:r w:rsidR="00EF50CD">
        <w:t>je n’ai</w:t>
      </w:r>
      <w:r w:rsidR="00BF0FAE">
        <w:t xml:space="preserve"> pas besoin de faire un code pour </w:t>
      </w:r>
      <w:r w:rsidR="004B0AFA">
        <w:t>vérifier</w:t>
      </w:r>
      <w:r w:rsidR="00BF0FAE">
        <w:t xml:space="preserve"> si les bateaux sont bien placés, s’il</w:t>
      </w:r>
      <w:r w:rsidR="004B0AFA">
        <w:t>s</w:t>
      </w:r>
      <w:r w:rsidR="00BF0FAE">
        <w:t xml:space="preserve"> ne </w:t>
      </w:r>
      <w:r w:rsidR="004B0AFA">
        <w:t>dépassent</w:t>
      </w:r>
      <w:r w:rsidR="00BF0FAE">
        <w:t xml:space="preserve"> pas de la grille, </w:t>
      </w:r>
      <w:r w:rsidR="004B0AFA">
        <w:t>ou s</w:t>
      </w:r>
      <w:r w:rsidR="00EF50CD">
        <w:t>’ils ne se superposent pas…</w:t>
      </w:r>
    </w:p>
    <w:p w:rsidR="00857A9C" w:rsidRDefault="004B0AFA" w:rsidP="00536374">
      <w:pPr>
        <w:ind w:left="360"/>
        <w:jc w:val="both"/>
      </w:pPr>
      <w:r>
        <w:t>Une fois le choix effectué</w:t>
      </w:r>
      <w:r w:rsidR="00E146EC">
        <w:t xml:space="preserve">, </w:t>
      </w:r>
      <w:r>
        <w:t>l’interface de tir s’ouvre</w:t>
      </w:r>
      <w:r w:rsidR="00E146EC">
        <w:t xml:space="preserve">. Le joueur commence </w:t>
      </w:r>
      <w:r w:rsidR="00544A3E">
        <w:t>a</w:t>
      </w:r>
      <w:r>
        <w:t xml:space="preserve"> effectué un tir puis l’ordinateur</w:t>
      </w:r>
      <w:r w:rsidR="00DE1D5B">
        <w:t xml:space="preserve"> et ainsi de suite, jusqu’à la fin de la partie.</w:t>
      </w:r>
    </w:p>
    <w:p w:rsidR="00933C6E" w:rsidRDefault="00933C6E" w:rsidP="00933C6E"/>
    <w:p w:rsidR="00C113BC" w:rsidRDefault="00C113BC" w:rsidP="00C113BC">
      <w:pPr>
        <w:pStyle w:val="Heading3"/>
        <w:numPr>
          <w:ilvl w:val="1"/>
          <w:numId w:val="36"/>
        </w:numPr>
      </w:pPr>
      <w:r>
        <w:t xml:space="preserve"> Le mode en réseau</w:t>
      </w:r>
    </w:p>
    <w:p w:rsidR="00C113BC" w:rsidRDefault="00C113BC" w:rsidP="00C113BC"/>
    <w:p w:rsidR="00C113BC" w:rsidRDefault="00C113BC" w:rsidP="00536374">
      <w:pPr>
        <w:ind w:left="360" w:firstLine="349"/>
        <w:jc w:val="both"/>
      </w:pPr>
      <w:r>
        <w:t xml:space="preserve">Nous avions comme souhait de réaliser trois modes de jeu pour la bataille navale. Cependant nous n’avons pas pu réaliser le mode en réseau en raison d’un manque de temps. En effet le mode contre l’ordinateur s’est révélé compliqué et long à coder. </w:t>
      </w:r>
      <w:r w:rsidR="00DA47F7">
        <w:t>Il y avait beaucoup d’erreur dans le code</w:t>
      </w:r>
      <w:r>
        <w:t xml:space="preserve"> et il fallait également réfléchir aux différentes manières de rendre l’intelligence artificielle du jeu plus performante et plus naturelle.</w:t>
      </w:r>
    </w:p>
    <w:p w:rsidR="00C113BC" w:rsidRDefault="00C113BC" w:rsidP="00536374">
      <w:pPr>
        <w:ind w:left="360" w:firstLine="349"/>
        <w:jc w:val="both"/>
      </w:pPr>
      <w:r>
        <w:t xml:space="preserve">Nous aurions voulu faire un mode en réseau où deux joueurs étant sur le même réseau puissent jouer entre eux avec un ordinateur </w:t>
      </w:r>
      <w:r w:rsidR="00DA47F7">
        <w:t>différent.</w:t>
      </w:r>
      <w:r>
        <w:t xml:space="preserve"> </w:t>
      </w:r>
    </w:p>
    <w:p w:rsidR="00DE1D5B" w:rsidRDefault="00C113BC" w:rsidP="00536374">
      <w:pPr>
        <w:ind w:left="360" w:firstLine="349"/>
        <w:jc w:val="both"/>
      </w:pPr>
      <w:r>
        <w:t xml:space="preserve">Nous </w:t>
      </w:r>
      <w:r w:rsidR="00DA47F7">
        <w:t>n’</w:t>
      </w:r>
      <w:r>
        <w:t xml:space="preserve">avons pas effectué de recherche pour la programmation si ce n’est que de regarder comment fonctionnait le jeu en réseau du puissance 4 que le professeur nous avait donné. J’ai pu alors observer le code, comment il était construit, cependant je n’ai pas pu implémenter cette fonction </w:t>
      </w:r>
      <w:r w:rsidR="00D0665A">
        <w:t>à</w:t>
      </w:r>
      <w:r>
        <w:t xml:space="preserve"> notre jeu.</w:t>
      </w:r>
    </w:p>
    <w:p w:rsidR="00D0665A" w:rsidRDefault="00D0665A" w:rsidP="00D0665A">
      <w:pPr>
        <w:pStyle w:val="Heading1"/>
        <w:numPr>
          <w:ilvl w:val="0"/>
          <w:numId w:val="36"/>
        </w:numPr>
      </w:pPr>
      <w:r>
        <w:lastRenderedPageBreak/>
        <w:t xml:space="preserve">Les difficultés et problèmes rencontrés </w:t>
      </w:r>
    </w:p>
    <w:p w:rsidR="00E146EC" w:rsidRDefault="00E146EC" w:rsidP="00E146EC">
      <w:pPr>
        <w:ind w:left="360"/>
      </w:pPr>
    </w:p>
    <w:p w:rsidR="00010668" w:rsidRDefault="00FB60B2" w:rsidP="00536374">
      <w:pPr>
        <w:ind w:firstLine="360"/>
        <w:jc w:val="both"/>
      </w:pPr>
      <w:r>
        <w:t>Nous avons décidé de réaliser un jeu complètement fonction</w:t>
      </w:r>
      <w:r w:rsidR="00DE1D5B">
        <w:t>nel avec des graphismes soignés</w:t>
      </w:r>
      <w:r>
        <w:t>. Cependant lorsque j’ai dû intégrer les graphismes réalisés par Gaëtan dans le code cela a été particulièrement difficile car il a fallu superposer les images de fond de grille avec un bateau pour enfin superposer une image de croix ou d’explosion</w:t>
      </w:r>
      <w:r w:rsidR="00D65D92">
        <w:t xml:space="preserve"> lorsqu’il y a un tir de réalisé sur la case</w:t>
      </w:r>
    </w:p>
    <w:p w:rsidR="00D65D92" w:rsidRDefault="00D65D92" w:rsidP="00D65D92">
      <w:pPr>
        <w:pStyle w:val="Heading6"/>
        <w:ind w:firstLine="360"/>
      </w:pPr>
      <w:r>
        <w:t>Voir en annexe le code qui gère cette partie du programme</w:t>
      </w:r>
    </w:p>
    <w:p w:rsidR="00D65D92" w:rsidRDefault="00D65D92" w:rsidP="00933C6E">
      <w:pPr>
        <w:ind w:left="360"/>
      </w:pPr>
    </w:p>
    <w:p w:rsidR="00933C6E" w:rsidRPr="00D65D92" w:rsidRDefault="00F659A4" w:rsidP="00D65D92">
      <w:pPr>
        <w:ind w:firstLine="360"/>
        <w:rPr>
          <w:b/>
        </w:rPr>
      </w:pPr>
      <w:r>
        <w:rPr>
          <w:b/>
          <w:noProof/>
          <w:lang w:eastAsia="fr-FR"/>
        </w:rPr>
        <w:pict>
          <v:rect id="_x0000_s1106" style="position:absolute;left:0;text-align:left;margin-left:141.35pt;margin-top:9.45pt;width:165.75pt;height:44.65pt;z-index:251662848" filled="f" strokecolor="#2a495d [1609]"/>
        </w:pict>
      </w:r>
      <w:r w:rsidR="00DE1D5B">
        <w:rPr>
          <w:noProof/>
          <w:lang w:eastAsia="fr-FR"/>
        </w:rPr>
        <w:drawing>
          <wp:anchor distT="0" distB="0" distL="114300" distR="114300" simplePos="0" relativeHeight="251609088" behindDoc="0" locked="0" layoutInCell="1" allowOverlap="1" wp14:anchorId="557E6563" wp14:editId="6D0460F4">
            <wp:simplePos x="0" y="0"/>
            <wp:positionH relativeFrom="margin">
              <wp:posOffset>3365500</wp:posOffset>
            </wp:positionH>
            <wp:positionV relativeFrom="margin">
              <wp:posOffset>2108835</wp:posOffset>
            </wp:positionV>
            <wp:extent cx="381000" cy="3810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sidR="00DE1D5B">
        <w:rPr>
          <w:noProof/>
          <w:lang w:eastAsia="fr-FR"/>
        </w:rPr>
        <w:drawing>
          <wp:anchor distT="0" distB="0" distL="114300" distR="114300" simplePos="0" relativeHeight="251613184" behindDoc="0" locked="0" layoutInCell="1" allowOverlap="1" wp14:anchorId="5C08503F" wp14:editId="45FB7866">
            <wp:simplePos x="0" y="0"/>
            <wp:positionH relativeFrom="margin">
              <wp:posOffset>2660650</wp:posOffset>
            </wp:positionH>
            <wp:positionV relativeFrom="margin">
              <wp:posOffset>2089785</wp:posOffset>
            </wp:positionV>
            <wp:extent cx="381000" cy="3810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Pr>
          <w:noProof/>
        </w:rPr>
        <w:pict>
          <v:shape id="_x0000_s1100" type="#_x0000_t202" style="position:absolute;left:0;text-align:left;margin-left:182.7pt;margin-top:166.15pt;width:92.9pt;height:29.55pt;z-index:251659776;visibility:visible;mso-wrap-distance-left:9pt;mso-wrap-distance-top:3.6pt;mso-wrap-distance-right:9pt;mso-wrap-distance-bottom:3.6pt;mso-position-horizontal-relative:margin;mso-position-vertical-relative:margin;mso-width-relative:margin;mso-height-relative:margin;v-text-anchor:top" filled="f" fillcolor="white [3212]" stroked="f" strokecolor="white [3212]">
            <v:textbox style="mso-next-textbox:#_x0000_s1100">
              <w:txbxContent>
                <w:p w:rsidR="00E962CA" w:rsidRPr="00E962CA" w:rsidRDefault="00E962CA" w:rsidP="00E962CA">
                  <w:pPr>
                    <w:rPr>
                      <w:b/>
                      <w:sz w:val="44"/>
                    </w:rPr>
                  </w:pPr>
                  <w:r w:rsidRPr="00E962CA">
                    <w:rPr>
                      <w:b/>
                      <w:sz w:val="44"/>
                    </w:rPr>
                    <w:t>+</w:t>
                  </w:r>
                  <w:r>
                    <w:rPr>
                      <w:b/>
                      <w:sz w:val="44"/>
                    </w:rPr>
                    <w:t xml:space="preserve">       =</w:t>
                  </w:r>
                </w:p>
              </w:txbxContent>
            </v:textbox>
            <w10:wrap type="square" anchorx="margin" anchory="margin"/>
          </v:shape>
        </w:pict>
      </w:r>
      <w:r w:rsidR="00DE1D5B">
        <w:rPr>
          <w:noProof/>
          <w:lang w:eastAsia="fr-FR"/>
        </w:rPr>
        <w:drawing>
          <wp:anchor distT="0" distB="0" distL="114300" distR="114300" simplePos="0" relativeHeight="251611136" behindDoc="0" locked="0" layoutInCell="1" allowOverlap="1" wp14:anchorId="5B46B007" wp14:editId="41DBE79E">
            <wp:simplePos x="0" y="0"/>
            <wp:positionH relativeFrom="margin">
              <wp:posOffset>1952625</wp:posOffset>
            </wp:positionH>
            <wp:positionV relativeFrom="margin">
              <wp:posOffset>2112645</wp:posOffset>
            </wp:positionV>
            <wp:extent cx="365760" cy="36576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anchor>
        </w:drawing>
      </w:r>
      <w:r w:rsidR="00FB60B2" w:rsidRPr="00D65D92">
        <w:rPr>
          <w:b/>
        </w:rPr>
        <w:t xml:space="preserve">Illustration : </w:t>
      </w:r>
    </w:p>
    <w:p w:rsidR="00E962CA" w:rsidRDefault="00E962CA" w:rsidP="00E962CA"/>
    <w:p w:rsidR="00D3716D" w:rsidRDefault="00F659A4" w:rsidP="002F23E0">
      <w:pPr>
        <w:rPr>
          <w:b/>
          <w:sz w:val="22"/>
        </w:rPr>
      </w:pPr>
      <w:r>
        <w:rPr>
          <w:noProof/>
        </w:rPr>
        <w:pict>
          <v:shape id="Text Box 2" o:spid="_x0000_s1112" type="#_x0000_t202" style="position:absolute;margin-left:125.55pt;margin-top:8.9pt;width:196.6pt;height:18.75pt;z-index:251666944;visibility:visible;mso-wrap-distance-left:9pt;mso-wrap-distance-top:3.6pt;mso-wrap-distance-right:9pt;mso-wrap-distance-bottom:3.6pt;mso-position-horizontal-relative:text;mso-position-vertical-relative:text;mso-width-relative:margin;mso-height-relative:margin;v-text-anchor:top" fillcolor="#d8d8d8 [2732]" stroked="f">
            <v:textbox>
              <w:txbxContent>
                <w:p w:rsidR="00D3716D" w:rsidRPr="00D3716D" w:rsidRDefault="00D3716D">
                  <w:r>
                    <w:t>Après le placement du bateau sur la case</w:t>
                  </w:r>
                </w:p>
              </w:txbxContent>
            </v:textbox>
            <w10:wrap type="square"/>
          </v:shape>
        </w:pict>
      </w:r>
    </w:p>
    <w:p w:rsidR="002F23E0" w:rsidRDefault="00F659A4" w:rsidP="002F23E0">
      <w:pPr>
        <w:rPr>
          <w:b/>
          <w:sz w:val="22"/>
        </w:rPr>
      </w:pPr>
      <w:r>
        <w:rPr>
          <w:b/>
          <w:noProof/>
          <w:sz w:val="22"/>
          <w:lang w:eastAsia="fr-FR"/>
        </w:rPr>
        <w:pict>
          <v:shape id="_x0000_s1116" type="#_x0000_t32" style="position:absolute;margin-left:248.4pt;margin-top:13.85pt;width:44.9pt;height:18.6pt;z-index:251671040" o:connectortype="straight">
            <v:stroke endarrow="block"/>
          </v:shape>
        </w:pict>
      </w:r>
      <w:r>
        <w:rPr>
          <w:b/>
          <w:noProof/>
          <w:sz w:val="22"/>
          <w:lang w:eastAsia="fr-FR"/>
        </w:rPr>
        <w:pict>
          <v:shape id="_x0000_s1115" type="#_x0000_t32" style="position:absolute;margin-left:160.05pt;margin-top:13.1pt;width:47.7pt;height:18.7pt;flip:x;z-index:251670016" o:connectortype="straight">
            <v:stroke endarrow="block"/>
          </v:shape>
        </w:pict>
      </w:r>
      <w:r w:rsidR="00D3716D">
        <w:rPr>
          <w:b/>
          <w:noProof/>
          <w:sz w:val="22"/>
          <w:lang w:eastAsia="fr-FR"/>
        </w:rPr>
        <w:drawing>
          <wp:anchor distT="0" distB="0" distL="114300" distR="114300" simplePos="0" relativeHeight="251658240" behindDoc="0" locked="0" layoutInCell="1" allowOverlap="1" wp14:anchorId="72F7B5B9" wp14:editId="2403674E">
            <wp:simplePos x="0" y="0"/>
            <wp:positionH relativeFrom="margin">
              <wp:posOffset>636650</wp:posOffset>
            </wp:positionH>
            <wp:positionV relativeFrom="margin">
              <wp:posOffset>3225883</wp:posOffset>
            </wp:positionV>
            <wp:extent cx="381000" cy="3810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noProof/>
          <w:lang w:eastAsia="fr-FR"/>
        </w:rPr>
        <w:pict>
          <v:rect id="_x0000_s1108" style="position:absolute;margin-left:-13.85pt;margin-top:29.45pt;width:165.75pt;height:44.65pt;z-index:251664896;mso-position-horizontal-relative:text;mso-position-vertical-relative:text" filled="f" strokecolor="#2a495d [1609]"/>
        </w:pict>
      </w:r>
      <w:r>
        <w:rPr>
          <w:b/>
          <w:noProof/>
          <w:sz w:val="22"/>
          <w:lang w:eastAsia="fr-FR"/>
        </w:rPr>
        <w:pict>
          <v:shape id="_x0000_s1102" type="#_x0000_t202" style="position:absolute;margin-left:23.45pt;margin-top:252.35pt;width:92.9pt;height:29.55pt;z-index:251661824;visibility:visible;mso-wrap-distance-left:9pt;mso-wrap-distance-top:3.6pt;mso-wrap-distance-right:9pt;mso-wrap-distance-bottom:3.6pt;mso-position-horizontal-relative:margin;mso-position-vertical-relative:margin;mso-width-relative:margin;mso-height-relative:margin;v-text-anchor:top" filled="f" fillcolor="white [3212]" stroked="f" strokecolor="white [3212]">
            <v:textbox style="mso-next-textbox:#_x0000_s1102">
              <w:txbxContent>
                <w:p w:rsidR="002F23E0" w:rsidRPr="00E962CA" w:rsidRDefault="002F23E0" w:rsidP="002F23E0">
                  <w:pPr>
                    <w:rPr>
                      <w:b/>
                      <w:sz w:val="44"/>
                    </w:rPr>
                  </w:pPr>
                  <w:r w:rsidRPr="00E962CA">
                    <w:rPr>
                      <w:b/>
                      <w:sz w:val="44"/>
                    </w:rPr>
                    <w:t>+</w:t>
                  </w:r>
                  <w:r>
                    <w:rPr>
                      <w:b/>
                      <w:sz w:val="44"/>
                    </w:rPr>
                    <w:t xml:space="preserve">       =</w:t>
                  </w:r>
                </w:p>
              </w:txbxContent>
            </v:textbox>
            <w10:wrap type="square" anchorx="margin" anchory="margin"/>
          </v:shape>
        </w:pict>
      </w:r>
      <w:r>
        <w:rPr>
          <w:noProof/>
        </w:rPr>
        <w:pict>
          <v:shape id="_x0000_s1103" type="#_x0000_t202" style="position:absolute;margin-left:205pt;margin-top:2.2pt;width:43.4pt;height:63.8pt;z-index:251660800;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2F23E0" w:rsidRDefault="002F23E0" w:rsidP="00D3716D">
                  <w:pPr>
                    <w:spacing w:line="600" w:lineRule="auto"/>
                    <w:jc w:val="center"/>
                    <w:rPr>
                      <w:b/>
                      <w:sz w:val="22"/>
                    </w:rPr>
                  </w:pPr>
                  <w:r w:rsidRPr="002F23E0">
                    <w:rPr>
                      <w:b/>
                      <w:sz w:val="22"/>
                    </w:rPr>
                    <w:t>PUIS</w:t>
                  </w:r>
                </w:p>
                <w:p w:rsidR="002F23E0" w:rsidRDefault="002F23E0" w:rsidP="00D3716D">
                  <w:pPr>
                    <w:spacing w:line="600" w:lineRule="auto"/>
                    <w:jc w:val="center"/>
                    <w:rPr>
                      <w:b/>
                      <w:sz w:val="22"/>
                    </w:rPr>
                  </w:pPr>
                  <w:r>
                    <w:rPr>
                      <w:b/>
                      <w:sz w:val="22"/>
                    </w:rPr>
                    <w:t>OU</w:t>
                  </w:r>
                </w:p>
                <w:p w:rsidR="002F23E0" w:rsidRPr="002F23E0" w:rsidRDefault="002F23E0">
                  <w:pPr>
                    <w:rPr>
                      <w:b/>
                      <w:sz w:val="22"/>
                    </w:rPr>
                  </w:pPr>
                </w:p>
              </w:txbxContent>
            </v:textbox>
            <w10:wrap type="square"/>
          </v:shape>
        </w:pict>
      </w:r>
    </w:p>
    <w:p w:rsidR="00EC5DB2" w:rsidRPr="002F23E0" w:rsidRDefault="00D3716D" w:rsidP="002F23E0">
      <w:pPr>
        <w:rPr>
          <w:b/>
          <w:sz w:val="22"/>
        </w:rPr>
      </w:pPr>
      <w:r>
        <w:rPr>
          <w:b/>
          <w:noProof/>
          <w:sz w:val="22"/>
          <w:lang w:eastAsia="fr-FR"/>
        </w:rPr>
        <w:drawing>
          <wp:anchor distT="0" distB="0" distL="114300" distR="114300" simplePos="0" relativeHeight="251693056" behindDoc="0" locked="0" layoutInCell="1" allowOverlap="1" wp14:anchorId="4967C3F2" wp14:editId="2CD4F654">
            <wp:simplePos x="0" y="0"/>
            <wp:positionH relativeFrom="margin">
              <wp:posOffset>5422900</wp:posOffset>
            </wp:positionH>
            <wp:positionV relativeFrom="margin">
              <wp:posOffset>3244025</wp:posOffset>
            </wp:positionV>
            <wp:extent cx="365760" cy="36576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anchor>
        </w:drawing>
      </w:r>
      <w:r>
        <w:rPr>
          <w:noProof/>
          <w:lang w:eastAsia="fr-FR"/>
        </w:rPr>
        <w:drawing>
          <wp:anchor distT="0" distB="0" distL="114300" distR="114300" simplePos="0" relativeHeight="251680768" behindDoc="0" locked="0" layoutInCell="1" allowOverlap="1" wp14:anchorId="66C4DCDE" wp14:editId="295A223E">
            <wp:simplePos x="0" y="0"/>
            <wp:positionH relativeFrom="margin">
              <wp:posOffset>4660900</wp:posOffset>
            </wp:positionH>
            <wp:positionV relativeFrom="margin">
              <wp:posOffset>3242755</wp:posOffset>
            </wp:positionV>
            <wp:extent cx="381000" cy="381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sidR="00F659A4">
        <w:rPr>
          <w:noProof/>
          <w:lang w:eastAsia="fr-FR"/>
        </w:rPr>
        <w:pict>
          <v:shape id="Zone de texte 2" o:spid="_x0000_s1104" type="#_x0000_t202" style="position:absolute;margin-left:339.2pt;margin-top:252.7pt;width:92.9pt;height:29.55pt;z-index:251656704;visibility:visible;mso-wrap-distance-left:9pt;mso-wrap-distance-top:3.6pt;mso-wrap-distance-right:9pt;mso-wrap-distance-bottom:3.6pt;mso-position-horizontal-relative:margin;mso-position-vertical-relative:margin;mso-width-relative:margin;mso-height-relative:margin;v-text-anchor:top" filled="f" fillcolor="white [3212]" stroked="f" strokecolor="white [3212]">
            <v:textbox style="mso-next-textbox:#Zone de texte 2">
              <w:txbxContent>
                <w:p w:rsidR="00D65D92" w:rsidRPr="00E962CA" w:rsidRDefault="00D65D92" w:rsidP="00D65D92">
                  <w:pPr>
                    <w:rPr>
                      <w:b/>
                      <w:sz w:val="44"/>
                    </w:rPr>
                  </w:pPr>
                  <w:r w:rsidRPr="00E962CA">
                    <w:rPr>
                      <w:b/>
                      <w:sz w:val="44"/>
                    </w:rPr>
                    <w:t>+</w:t>
                  </w:r>
                  <w:r>
                    <w:rPr>
                      <w:b/>
                      <w:sz w:val="44"/>
                    </w:rPr>
                    <w:t xml:space="preserve">       =</w:t>
                  </w:r>
                </w:p>
              </w:txbxContent>
            </v:textbox>
            <w10:wrap type="square" anchorx="margin" anchory="margin"/>
          </v:shape>
        </w:pict>
      </w:r>
      <w:r>
        <w:rPr>
          <w:noProof/>
          <w:lang w:eastAsia="fr-FR"/>
        </w:rPr>
        <w:drawing>
          <wp:anchor distT="0" distB="0" distL="114300" distR="114300" simplePos="0" relativeHeight="251669504" behindDoc="0" locked="0" layoutInCell="1" allowOverlap="1" wp14:anchorId="01E06617" wp14:editId="18B9315C">
            <wp:simplePos x="0" y="0"/>
            <wp:positionH relativeFrom="margin">
              <wp:posOffset>3951605</wp:posOffset>
            </wp:positionH>
            <wp:positionV relativeFrom="margin">
              <wp:posOffset>3245295</wp:posOffset>
            </wp:positionV>
            <wp:extent cx="365760" cy="36576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anchor>
        </w:drawing>
      </w:r>
      <w:r>
        <w:rPr>
          <w:noProof/>
          <w:lang w:eastAsia="fr-FR"/>
        </w:rPr>
        <w:drawing>
          <wp:anchor distT="0" distB="0" distL="114300" distR="114300" simplePos="0" relativeHeight="251627520" behindDoc="0" locked="0" layoutInCell="1" allowOverlap="1" wp14:anchorId="13A76853" wp14:editId="1859F0BA">
            <wp:simplePos x="0" y="0"/>
            <wp:positionH relativeFrom="margin">
              <wp:posOffset>-77470</wp:posOffset>
            </wp:positionH>
            <wp:positionV relativeFrom="margin">
              <wp:posOffset>3234880</wp:posOffset>
            </wp:positionV>
            <wp:extent cx="381000" cy="3810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b/>
          <w:noProof/>
          <w:sz w:val="22"/>
          <w:lang w:eastAsia="fr-FR"/>
        </w:rPr>
        <w:drawing>
          <wp:anchor distT="0" distB="0" distL="114300" distR="114300" simplePos="0" relativeHeight="251642880" behindDoc="0" locked="0" layoutInCell="1" allowOverlap="1" wp14:anchorId="4D74C85E" wp14:editId="14378BDA">
            <wp:simplePos x="0" y="0"/>
            <wp:positionH relativeFrom="margin">
              <wp:posOffset>1410335</wp:posOffset>
            </wp:positionH>
            <wp:positionV relativeFrom="margin">
              <wp:posOffset>3233865</wp:posOffset>
            </wp:positionV>
            <wp:extent cx="390525" cy="3810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525" cy="381000"/>
                    </a:xfrm>
                    <a:prstGeom prst="rect">
                      <a:avLst/>
                    </a:prstGeom>
                    <a:noFill/>
                    <a:ln>
                      <a:noFill/>
                    </a:ln>
                  </pic:spPr>
                </pic:pic>
              </a:graphicData>
            </a:graphic>
          </wp:anchor>
        </w:drawing>
      </w:r>
      <w:r w:rsidR="00F659A4">
        <w:rPr>
          <w:noProof/>
          <w:lang w:eastAsia="fr-FR"/>
        </w:rPr>
        <w:pict>
          <v:rect id="_x0000_s1107" style="position:absolute;margin-left:150.45pt;margin-top:5.05pt;width:165.75pt;height:44.65pt;z-index:251663872;mso-position-horizontal-relative:text;mso-position-vertical-relative:text" filled="f" strokecolor="#2a495d [1609]"/>
        </w:pict>
      </w:r>
    </w:p>
    <w:p w:rsidR="003D3746" w:rsidRDefault="00F659A4" w:rsidP="00311C09">
      <w:pPr>
        <w:ind w:left="360"/>
      </w:pPr>
      <w:r>
        <w:rPr>
          <w:noProof/>
          <w:lang w:eastAsia="fr-FR"/>
        </w:rPr>
        <w:pict>
          <v:shape id="_x0000_s1113" type="#_x0000_t202" style="position:absolute;left:0;text-align:left;margin-left:-190.6pt;margin-top:28.05pt;width:208.75pt;height:17.8pt;z-index:251667968;visibility:visible;mso-wrap-distance-left:9pt;mso-wrap-distance-top:3.6pt;mso-wrap-distance-right:9pt;mso-wrap-distance-bottom:3.6pt;mso-position-horizontal-relative:text;mso-position-vertical-relative:text;mso-width-relative:margin;mso-height-relative:margin;v-text-anchor:top" fillcolor="#d8d8d8 [2732]" stroked="f">
            <v:textbox>
              <w:txbxContent>
                <w:p w:rsidR="00D3716D" w:rsidRPr="00D3716D" w:rsidRDefault="00D3716D" w:rsidP="00D3716D">
                  <w:pPr>
                    <w:jc w:val="center"/>
                  </w:pPr>
                  <w:r>
                    <w:t>Superposition quand un bateau est touché</w:t>
                  </w:r>
                </w:p>
              </w:txbxContent>
            </v:textbox>
            <w10:wrap type="square"/>
          </v:shape>
        </w:pict>
      </w:r>
    </w:p>
    <w:p w:rsidR="00D8742B" w:rsidRDefault="00F659A4" w:rsidP="00536374">
      <w:pPr>
        <w:ind w:left="360"/>
        <w:jc w:val="both"/>
      </w:pPr>
      <w:r>
        <w:rPr>
          <w:noProof/>
          <w:lang w:eastAsia="fr-FR"/>
        </w:rPr>
        <w:pict>
          <v:shape id="_x0000_s1114" type="#_x0000_t202" style="position:absolute;left:0;text-align:left;margin-left:98.9pt;margin-top:4.95pt;width:208.75pt;height:17.8pt;z-index:251668992;visibility:visible;mso-wrap-distance-left:9pt;mso-wrap-distance-top:3.6pt;mso-wrap-distance-right:9pt;mso-wrap-distance-bottom:3.6pt;mso-position-horizontal-relative:text;mso-position-vertical-relative:text;mso-width-relative:margin;mso-height-relative:margin;v-text-anchor:top" fillcolor="#d8d8d8 [2732]" stroked="f">
            <v:textbox>
              <w:txbxContent>
                <w:p w:rsidR="00D3716D" w:rsidRPr="00D3716D" w:rsidRDefault="00D3716D" w:rsidP="00D3716D">
                  <w:pPr>
                    <w:jc w:val="center"/>
                  </w:pPr>
                  <w:r>
                    <w:t>Superposition quand le tir est dans l’eau</w:t>
                  </w:r>
                </w:p>
              </w:txbxContent>
            </v:textbox>
            <w10:wrap type="square"/>
          </v:shape>
        </w:pict>
      </w:r>
    </w:p>
    <w:p w:rsidR="00D3716D" w:rsidRDefault="00D3716D" w:rsidP="00536374">
      <w:pPr>
        <w:ind w:firstLine="360"/>
        <w:jc w:val="both"/>
      </w:pPr>
    </w:p>
    <w:p w:rsidR="00D65D92" w:rsidRDefault="00F927FE" w:rsidP="00536374">
      <w:pPr>
        <w:ind w:firstLine="360"/>
        <w:jc w:val="both"/>
      </w:pPr>
      <w:r>
        <w:t>Aussi la mise en place de l’intelligence artificielle a été longue et compliqué, il a fallu envisager toutes les possibilités pour pas que l’ordinateur tire n’importe où et notamment hors de la grille. Beaucoup de restrictions qui ont du être testé de nombreuses fois de différentes manières pour déceler les bugs qui pourrait alors se produire. Aujourd’hui il peut encore résider des problèmes de programmation dans l’intelligence artificielle que nous n’avons pas détectée.</w:t>
      </w:r>
    </w:p>
    <w:p w:rsidR="00010668" w:rsidRDefault="00F927FE" w:rsidP="00536374">
      <w:pPr>
        <w:ind w:firstLine="360"/>
        <w:jc w:val="both"/>
      </w:pPr>
      <w:r>
        <w:t xml:space="preserve">Un des autres problèmes majeurs lors de la programmation fut la gestion des </w:t>
      </w:r>
      <w:r w:rsidRPr="00F927FE">
        <w:rPr>
          <w:i/>
        </w:rPr>
        <w:t xml:space="preserve">ActionListener </w:t>
      </w:r>
      <w:r>
        <w:t>pour gérer les nombreux boutons présents dans le jeu (en particulier ceux qui sont situés sur chaque case d’une grille)</w:t>
      </w:r>
      <w:r w:rsidR="00010668">
        <w:t xml:space="preserve">. </w:t>
      </w:r>
    </w:p>
    <w:p w:rsidR="00F927FE" w:rsidRPr="00F927FE" w:rsidRDefault="00010668" w:rsidP="00536374">
      <w:pPr>
        <w:ind w:firstLine="360"/>
        <w:jc w:val="both"/>
      </w:pPr>
      <w:r>
        <w:t xml:space="preserve">J’ai réalisé le programme en plusieurs fenêtres ce qui </w:t>
      </w:r>
      <w:r w:rsidR="00DE1D5B">
        <w:t>m’as permis</w:t>
      </w:r>
      <w:r>
        <w:t xml:space="preserve"> de mieux gérer le contenu de ces dernières et de bien séparer les différentes modes de jeu, cependant la gestion de l’ouverture et de fermeture des fenêtres est assez compliqué</w:t>
      </w:r>
      <w:r w:rsidR="00DE1D5B">
        <w:t>e</w:t>
      </w:r>
      <w:r>
        <w:t xml:space="preserve"> à mettre en place car le programme est organisé en plusieurs classes (</w:t>
      </w:r>
      <w:r w:rsidR="00DE1D5B">
        <w:t>cinq</w:t>
      </w:r>
      <w:r>
        <w:t xml:space="preserve"> classes, dont certaines comprenant des sous-classes). Il a donc fallu parvenir à assembler nos classes dont les noms ne correspondaient pas forcément. Il a alors fallu retravailler, ensemble, minutieusement chaque partie du code afin de les faires se correspondre.</w:t>
      </w:r>
    </w:p>
    <w:p w:rsidR="00F927FE" w:rsidRDefault="00F927FE" w:rsidP="00311C09">
      <w:pPr>
        <w:ind w:left="360"/>
      </w:pPr>
    </w:p>
    <w:p w:rsidR="00010668" w:rsidRDefault="00010668" w:rsidP="00311C09">
      <w:pPr>
        <w:ind w:left="360"/>
      </w:pPr>
    </w:p>
    <w:p w:rsidR="00DE1D5B" w:rsidRDefault="00DE1D5B" w:rsidP="00311C09">
      <w:pPr>
        <w:ind w:left="360"/>
      </w:pPr>
    </w:p>
    <w:p w:rsidR="00010668" w:rsidRDefault="00010668" w:rsidP="00D3716D"/>
    <w:p w:rsidR="00311C09" w:rsidRDefault="00311C09" w:rsidP="00311C09">
      <w:pPr>
        <w:pStyle w:val="Heading1"/>
        <w:numPr>
          <w:ilvl w:val="0"/>
          <w:numId w:val="36"/>
        </w:numPr>
      </w:pPr>
      <w:bookmarkStart w:id="3" w:name="OLE_LINK3"/>
      <w:bookmarkStart w:id="4" w:name="OLE_LINK4"/>
      <w:r>
        <w:lastRenderedPageBreak/>
        <w:t>Perspectives et évolutions</w:t>
      </w:r>
    </w:p>
    <w:bookmarkEnd w:id="3"/>
    <w:bookmarkEnd w:id="4"/>
    <w:p w:rsidR="00311C09" w:rsidRDefault="00311C09" w:rsidP="00536374">
      <w:pPr>
        <w:ind w:left="709"/>
        <w:jc w:val="both"/>
      </w:pPr>
    </w:p>
    <w:p w:rsidR="00311C09" w:rsidRDefault="00311C09" w:rsidP="00536374">
      <w:pPr>
        <w:ind w:firstLine="360"/>
        <w:jc w:val="both"/>
      </w:pPr>
      <w:r>
        <w:t xml:space="preserve">Notre projet est fonctionnel et déjà bien abouti, mais il est cependant encore loin d’être </w:t>
      </w:r>
      <w:r w:rsidR="00DE1D5B">
        <w:t>à la perfection</w:t>
      </w:r>
      <w:r>
        <w:t xml:space="preserve"> et de nombreuses améliorations pourront lui être apportées. Nous avons pu réaliser une petite liste des fonctionnalités qui pourront alors</w:t>
      </w:r>
      <w:r w:rsidR="00F927FE">
        <w:t xml:space="preserve"> lui</w:t>
      </w:r>
      <w:r>
        <w:t xml:space="preserve"> être ajoutées, comme :</w:t>
      </w:r>
    </w:p>
    <w:p w:rsidR="00311C09" w:rsidRDefault="00311C09" w:rsidP="00536374">
      <w:pPr>
        <w:pStyle w:val="ListParagraph"/>
        <w:numPr>
          <w:ilvl w:val="0"/>
          <w:numId w:val="41"/>
        </w:numPr>
        <w:jc w:val="both"/>
      </w:pPr>
      <w:r>
        <w:t>La création d’un mode en réseau :</w:t>
      </w:r>
    </w:p>
    <w:p w:rsidR="00311C09" w:rsidRDefault="00311C09" w:rsidP="00536374">
      <w:pPr>
        <w:pStyle w:val="ListParagraph"/>
        <w:jc w:val="both"/>
      </w:pPr>
      <w:r>
        <w:t xml:space="preserve">Ce jeu manque d’intimité, </w:t>
      </w:r>
      <w:r w:rsidR="00B17AEC">
        <w:t xml:space="preserve">en effet le mode deux joueurs sur un seul et même ordinateur manque d’isolement, même si j’ai pu ajouter une option avec un mot de passe pour cacher à l’adversaire son jeu, cela n’est pas pratique, l’autre joueur doit tourner le dos au jeu lorsque l’autre joue. </w:t>
      </w:r>
    </w:p>
    <w:p w:rsidR="00B17AEC" w:rsidRDefault="00B17AEC" w:rsidP="00536374">
      <w:pPr>
        <w:pStyle w:val="ListParagraph"/>
        <w:jc w:val="both"/>
      </w:pPr>
    </w:p>
    <w:p w:rsidR="00B17AEC" w:rsidRDefault="00B17AEC" w:rsidP="00536374">
      <w:pPr>
        <w:pStyle w:val="ListParagraph"/>
        <w:numPr>
          <w:ilvl w:val="0"/>
          <w:numId w:val="41"/>
        </w:numPr>
        <w:jc w:val="both"/>
      </w:pPr>
      <w:r>
        <w:t>L’ordinateur pourrait choisir ses positions de bateaux par lui-même, ce qui permettrait alors d’avoir un nombre illimité de combinaisons possibles pour les placements de navires de l’ordinateur.</w:t>
      </w:r>
    </w:p>
    <w:p w:rsidR="00B17AEC" w:rsidRDefault="00B17AEC" w:rsidP="00536374">
      <w:pPr>
        <w:pStyle w:val="ListParagraph"/>
        <w:jc w:val="both"/>
      </w:pPr>
    </w:p>
    <w:p w:rsidR="00B17AEC" w:rsidRDefault="00B17AEC" w:rsidP="00536374">
      <w:pPr>
        <w:pStyle w:val="ListParagraph"/>
        <w:numPr>
          <w:ilvl w:val="0"/>
          <w:numId w:val="41"/>
        </w:numPr>
        <w:jc w:val="both"/>
      </w:pPr>
      <w:r>
        <w:t>Ajouter une fonction qui fait un tirage aléatoire en début de partie pour savoir quel joueur commence à jouer en premier.</w:t>
      </w:r>
    </w:p>
    <w:p w:rsidR="00B17AEC" w:rsidRDefault="00B17AEC" w:rsidP="00536374">
      <w:pPr>
        <w:pStyle w:val="ListParagraph"/>
        <w:jc w:val="both"/>
      </w:pPr>
    </w:p>
    <w:p w:rsidR="00B17AEC" w:rsidRDefault="00B17AEC" w:rsidP="00536374">
      <w:pPr>
        <w:pStyle w:val="ListParagraph"/>
        <w:numPr>
          <w:ilvl w:val="0"/>
          <w:numId w:val="41"/>
        </w:numPr>
        <w:jc w:val="both"/>
      </w:pPr>
      <w:r>
        <w:t>Améliorer l’intelligence artificielle :</w:t>
      </w:r>
    </w:p>
    <w:p w:rsidR="00B17AEC" w:rsidRDefault="00B17AEC" w:rsidP="00536374">
      <w:pPr>
        <w:pStyle w:val="ListParagraph"/>
        <w:jc w:val="both"/>
      </w:pPr>
      <w:r>
        <w:t>Pour le moment, le joueur n’est pas autorisé à faire toucher ses bateaux les uns aux autres car le code n’est pas adapté. On pourrait alors modifier ce code afin que le jouer puisse les collés.</w:t>
      </w:r>
    </w:p>
    <w:p w:rsidR="00B17AEC" w:rsidRDefault="00B17AEC" w:rsidP="00536374">
      <w:pPr>
        <w:pStyle w:val="ListParagraph"/>
        <w:jc w:val="both"/>
      </w:pPr>
      <w:r>
        <w:t>Aussi l’intelligence artificielle est seulement capable de repérer une seule case isolée, on pourrait alors l’améliorer pour qu’elle ne tire pas dans les cases ou l’on est sûr qu’il n’y pas de bateaux, en fonction des bateaux restant à détruire et des cases déjà coulé</w:t>
      </w:r>
      <w:r w:rsidR="00DE1D5B">
        <w:t>es</w:t>
      </w:r>
      <w:r>
        <w:t>.</w:t>
      </w:r>
    </w:p>
    <w:p w:rsidR="00E146EC" w:rsidRDefault="00E146EC" w:rsidP="00536374">
      <w:pPr>
        <w:pStyle w:val="ListParagraph"/>
        <w:jc w:val="both"/>
      </w:pPr>
    </w:p>
    <w:p w:rsidR="00E146EC" w:rsidRDefault="00B17AEC" w:rsidP="00536374">
      <w:pPr>
        <w:pStyle w:val="ListParagraph"/>
        <w:numPr>
          <w:ilvl w:val="0"/>
          <w:numId w:val="41"/>
        </w:numPr>
        <w:jc w:val="both"/>
      </w:pPr>
      <w:r>
        <w:t xml:space="preserve">Le code pour le mode à deux joueurs pourrait être réduit et optimisé, car pour plus de facilité j’ai </w:t>
      </w:r>
      <w:r w:rsidR="00003EA1">
        <w:t>dupliqué</w:t>
      </w:r>
      <w:r>
        <w:t xml:space="preserve"> le code qui gère la partie du joueur 1 pour le joueur 2, ce qui rend le programme pas du tout optimisé.</w:t>
      </w:r>
    </w:p>
    <w:p w:rsidR="002A153C" w:rsidRDefault="002A153C" w:rsidP="00536374">
      <w:pPr>
        <w:pStyle w:val="ListParagraph"/>
        <w:jc w:val="both"/>
      </w:pPr>
    </w:p>
    <w:p w:rsidR="002A153C" w:rsidRDefault="002A153C" w:rsidP="00536374">
      <w:pPr>
        <w:pStyle w:val="ListParagraph"/>
        <w:numPr>
          <w:ilvl w:val="0"/>
          <w:numId w:val="41"/>
        </w:numPr>
        <w:jc w:val="both"/>
      </w:pPr>
      <w:r>
        <w:t>Ajouter des options de jeu comme un radar, une torpille, une bombe à fragments.</w:t>
      </w:r>
    </w:p>
    <w:p w:rsidR="00010668" w:rsidRDefault="00010668" w:rsidP="00010668"/>
    <w:p w:rsidR="00010668" w:rsidRDefault="00D8742B" w:rsidP="00010668">
      <w:pPr>
        <w:pStyle w:val="Heading1"/>
        <w:numPr>
          <w:ilvl w:val="0"/>
          <w:numId w:val="36"/>
        </w:numPr>
      </w:pPr>
      <w:bookmarkStart w:id="5" w:name="OLE_LINK5"/>
      <w:bookmarkStart w:id="6" w:name="OLE_LINK6"/>
      <w:r>
        <w:t>Bilan Personnel</w:t>
      </w:r>
    </w:p>
    <w:bookmarkEnd w:id="5"/>
    <w:bookmarkEnd w:id="6"/>
    <w:p w:rsidR="00933C6E" w:rsidRDefault="00933C6E" w:rsidP="00933C6E"/>
    <w:p w:rsidR="00B73530" w:rsidRDefault="00DE79B6" w:rsidP="00536374">
      <w:pPr>
        <w:ind w:firstLine="360"/>
        <w:jc w:val="both"/>
      </w:pPr>
      <w:r>
        <w:t>Ce projet m’</w:t>
      </w:r>
      <w:r w:rsidR="0022209C">
        <w:t>a</w:t>
      </w:r>
      <w:r>
        <w:t xml:space="preserve"> permis de découvrir l’étendu du domaine de programmation</w:t>
      </w:r>
      <w:r w:rsidR="00B73530">
        <w:t xml:space="preserve"> Java. J’ai notamment découvert les étapes de création d’un projet, sa construction. Bien que je </w:t>
      </w:r>
      <w:r w:rsidR="00D8742B">
        <w:t>n’ai</w:t>
      </w:r>
      <w:r w:rsidR="00B73530">
        <w:t xml:space="preserve"> pas beaucoup d’expérience en programmation à part le langage C/C++ que j’avais commencé à apprendre moi-même et ce que j’ai </w:t>
      </w:r>
      <w:r w:rsidR="00D8742B">
        <w:t>vu cette année en ISN, j’ai su m’organiser pour structurer un code fonctionnel. De plus, la coopération était omniprésente dans notre groupe ce qui a permis une bonne entraide durant la phase des projets. Pour conclure, je peux dire que ce projet m’a conforté dans mon choix d’études supérieures et de futur métier.</w:t>
      </w:r>
    </w:p>
    <w:p w:rsidR="00DE79B6" w:rsidRDefault="00DE79B6" w:rsidP="00DE79B6">
      <w:pPr>
        <w:ind w:firstLine="360"/>
      </w:pPr>
    </w:p>
    <w:p w:rsidR="0022209C" w:rsidRDefault="0022209C" w:rsidP="0022209C"/>
    <w:p w:rsidR="00DE79B6" w:rsidRDefault="00DE79B6" w:rsidP="00DE79B6">
      <w:pPr>
        <w:pStyle w:val="Heading1"/>
        <w:numPr>
          <w:ilvl w:val="0"/>
          <w:numId w:val="36"/>
        </w:numPr>
      </w:pPr>
      <w:r>
        <w:lastRenderedPageBreak/>
        <w:t>Documentations supplémentaire</w:t>
      </w:r>
      <w:r w:rsidR="00D8742B">
        <w:t>s</w:t>
      </w:r>
    </w:p>
    <w:p w:rsidR="00DE79B6" w:rsidRDefault="00DE79B6" w:rsidP="00DE79B6">
      <w:pPr>
        <w:ind w:firstLine="360"/>
      </w:pPr>
    </w:p>
    <w:p w:rsidR="00DE79B6" w:rsidRDefault="00D8742B" w:rsidP="00536374">
      <w:pPr>
        <w:ind w:firstLine="360"/>
        <w:jc w:val="both"/>
      </w:pPr>
      <w:r>
        <w:t>Nous nous sommes à de nombreuses reprises renseigné</w:t>
      </w:r>
      <w:r w:rsidR="00DE79B6" w:rsidRPr="00DE79B6">
        <w:t xml:space="preserve">s sur le </w:t>
      </w:r>
      <w:r w:rsidR="00DE79B6">
        <w:t xml:space="preserve">site </w:t>
      </w:r>
      <w:hyperlink r:id="rId20" w:history="1">
        <w:r w:rsidR="00DE79B6" w:rsidRPr="00DE79B6">
          <w:rPr>
            <w:rStyle w:val="Hyperlink"/>
            <w:i/>
          </w:rPr>
          <w:t>http://openclassrooms.com</w:t>
        </w:r>
      </w:hyperlink>
      <w:r w:rsidR="00DE79B6">
        <w:t xml:space="preserve"> </w:t>
      </w:r>
      <w:r w:rsidR="00DE79B6" w:rsidRPr="00DE79B6">
        <w:t>ce qui nous a</w:t>
      </w:r>
      <w:r>
        <w:t xml:space="preserve"> permis  de construire un code </w:t>
      </w:r>
      <w:r w:rsidR="00DE79B6" w:rsidRPr="00DE79B6">
        <w:t xml:space="preserve">complet </w:t>
      </w:r>
      <w:r>
        <w:t xml:space="preserve">et structuré </w:t>
      </w:r>
      <w:r w:rsidR="00DE79B6" w:rsidRPr="00DE79B6">
        <w:t xml:space="preserve">grâce à des outils que nous ne </w:t>
      </w:r>
      <w:r>
        <w:t>connaissions pas.</w:t>
      </w:r>
    </w:p>
    <w:p w:rsidR="00DE79B6" w:rsidRDefault="00DE79B6" w:rsidP="00536374">
      <w:pPr>
        <w:ind w:firstLine="360"/>
        <w:jc w:val="both"/>
      </w:pPr>
      <w:r>
        <w:t>En effet, de nombreuses instructions utilisées dans le code n’ont pas été vue au cours de l’année, cependant elle nous semblait indispensable pour la réalisation du projet, c’</w:t>
      </w:r>
      <w:r w:rsidR="00D8742B">
        <w:t>est pourquoi nous avons cherché</w:t>
      </w:r>
      <w:r>
        <w:t xml:space="preserve"> sur internet les informations </w:t>
      </w:r>
      <w:r w:rsidR="00D8742B">
        <w:t>nécessaires.</w:t>
      </w:r>
      <w:r>
        <w:t xml:space="preserve"> </w:t>
      </w:r>
    </w:p>
    <w:p w:rsidR="00DE79B6" w:rsidRDefault="00DE79B6" w:rsidP="00536374">
      <w:pPr>
        <w:ind w:firstLine="360"/>
        <w:jc w:val="both"/>
      </w:pPr>
      <w:r>
        <w:t xml:space="preserve">Aussi le site officiel de Java nous a permis d’en apprendre </w:t>
      </w:r>
      <w:r w:rsidR="00D8742B">
        <w:t>davantage</w:t>
      </w:r>
      <w:r>
        <w:t xml:space="preserve"> sur des fonctions utilisées dans le programme.</w:t>
      </w:r>
    </w:p>
    <w:p w:rsidR="00DE79B6" w:rsidRDefault="00656D34" w:rsidP="00536374">
      <w:pPr>
        <w:ind w:firstLine="360"/>
        <w:jc w:val="both"/>
      </w:pPr>
      <w:r>
        <w:t>Ainsi, j</w:t>
      </w:r>
      <w:r w:rsidR="00DE79B6">
        <w:t>’ai choisi de commenter certaines lignes de mon code pour</w:t>
      </w:r>
      <w:r>
        <w:t xml:space="preserve"> expliquer des passages qui peuvent para</w:t>
      </w:r>
      <w:r w:rsidR="00D8742B">
        <w:t>î</w:t>
      </w:r>
      <w:r>
        <w:t>tre long</w:t>
      </w:r>
      <w:r w:rsidR="00D8742B">
        <w:t>s</w:t>
      </w:r>
      <w:r>
        <w:t xml:space="preserve"> et complexe</w:t>
      </w:r>
      <w:r w:rsidR="00D8742B">
        <w:t>s</w:t>
      </w:r>
      <w:r>
        <w:t xml:space="preserve"> notamment lor</w:t>
      </w:r>
      <w:r w:rsidR="00D8742B">
        <w:t>s de l’utilisation de structures</w:t>
      </w:r>
      <w:r>
        <w:t xml:space="preserve"> apprises sur internet. </w:t>
      </w: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DE79B6">
      <w:pPr>
        <w:ind w:firstLine="360"/>
      </w:pPr>
    </w:p>
    <w:p w:rsidR="0022209C" w:rsidRDefault="0022209C" w:rsidP="004B6B38"/>
    <w:p w:rsidR="0022209C" w:rsidRPr="00965D2E" w:rsidRDefault="0022209C" w:rsidP="0022209C">
      <w:pPr>
        <w:ind w:firstLine="360"/>
        <w:jc w:val="center"/>
        <w:rPr>
          <w:b/>
          <w:sz w:val="28"/>
        </w:rPr>
      </w:pPr>
      <w:r w:rsidRPr="00965D2E">
        <w:rPr>
          <w:b/>
          <w:sz w:val="28"/>
        </w:rPr>
        <w:lastRenderedPageBreak/>
        <w:t>ANNEXE</w:t>
      </w:r>
    </w:p>
    <w:p w:rsidR="0022209C" w:rsidRPr="00965D2E" w:rsidRDefault="00965D2E" w:rsidP="00965D2E">
      <w:pPr>
        <w:pStyle w:val="ListParagraph"/>
        <w:numPr>
          <w:ilvl w:val="0"/>
          <w:numId w:val="42"/>
        </w:numPr>
        <w:rPr>
          <w:sz w:val="22"/>
        </w:rPr>
      </w:pPr>
      <w:r>
        <w:rPr>
          <w:b/>
          <w:noProof/>
          <w:sz w:val="24"/>
          <w:lang w:eastAsia="fr-FR"/>
        </w:rPr>
        <w:drawing>
          <wp:anchor distT="0" distB="0" distL="114300" distR="114300" simplePos="0" relativeHeight="251707392" behindDoc="0" locked="0" layoutInCell="1" allowOverlap="1" wp14:anchorId="5265F6C4" wp14:editId="2CB89C4A">
            <wp:simplePos x="0" y="0"/>
            <wp:positionH relativeFrom="margin">
              <wp:posOffset>-738505</wp:posOffset>
            </wp:positionH>
            <wp:positionV relativeFrom="margin">
              <wp:posOffset>3953263</wp:posOffset>
            </wp:positionV>
            <wp:extent cx="7217410" cy="35750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217410" cy="357505"/>
                    </a:xfrm>
                    <a:prstGeom prst="rect">
                      <a:avLst/>
                    </a:prstGeom>
                    <a:noFill/>
                    <a:ln>
                      <a:noFill/>
                    </a:ln>
                  </pic:spPr>
                </pic:pic>
              </a:graphicData>
            </a:graphic>
          </wp:anchor>
        </w:drawing>
      </w:r>
      <w:r>
        <w:rPr>
          <w:b/>
          <w:noProof/>
          <w:sz w:val="24"/>
          <w:lang w:eastAsia="fr-FR"/>
        </w:rPr>
        <w:drawing>
          <wp:anchor distT="0" distB="0" distL="114300" distR="114300" simplePos="0" relativeHeight="251701248" behindDoc="0" locked="0" layoutInCell="1" allowOverlap="1" wp14:anchorId="5B8FA395" wp14:editId="308374DB">
            <wp:simplePos x="0" y="0"/>
            <wp:positionH relativeFrom="margin">
              <wp:posOffset>-729615</wp:posOffset>
            </wp:positionH>
            <wp:positionV relativeFrom="margin">
              <wp:posOffset>722127</wp:posOffset>
            </wp:positionV>
            <wp:extent cx="7207885" cy="311467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07885" cy="3114675"/>
                    </a:xfrm>
                    <a:prstGeom prst="rect">
                      <a:avLst/>
                    </a:prstGeom>
                    <a:noFill/>
                    <a:ln>
                      <a:noFill/>
                    </a:ln>
                  </pic:spPr>
                </pic:pic>
              </a:graphicData>
            </a:graphic>
          </wp:anchor>
        </w:drawing>
      </w:r>
      <w:r w:rsidR="0022209C" w:rsidRPr="00965D2E">
        <w:rPr>
          <w:sz w:val="22"/>
        </w:rPr>
        <w:t>Partie qui gère la superposition d’image</w:t>
      </w:r>
      <w:r w:rsidR="00CB55E9" w:rsidRPr="00965D2E">
        <w:rPr>
          <w:sz w:val="22"/>
        </w:rPr>
        <w:t> :</w:t>
      </w:r>
    </w:p>
    <w:p w:rsidR="00CB55E9" w:rsidRDefault="00CB55E9" w:rsidP="00CB55E9">
      <w:pPr>
        <w:ind w:firstLine="360"/>
        <w:rPr>
          <w:b/>
          <w:sz w:val="24"/>
        </w:rPr>
      </w:pPr>
    </w:p>
    <w:p w:rsidR="004B6B38" w:rsidRPr="00965D2E" w:rsidRDefault="004B6B38" w:rsidP="00965D2E">
      <w:pPr>
        <w:pStyle w:val="ListParagraph"/>
        <w:numPr>
          <w:ilvl w:val="0"/>
          <w:numId w:val="42"/>
        </w:numPr>
        <w:rPr>
          <w:sz w:val="24"/>
        </w:rPr>
      </w:pPr>
      <w:r w:rsidRPr="00965D2E">
        <w:rPr>
          <w:sz w:val="24"/>
        </w:rPr>
        <w:t>Le code complet du jeu est disponible sur le lien suivant :</w:t>
      </w:r>
    </w:p>
    <w:p w:rsidR="00965D2E" w:rsidRPr="00965D2E" w:rsidRDefault="00F659A4" w:rsidP="00965D2E">
      <w:pPr>
        <w:rPr>
          <w:i/>
          <w:sz w:val="22"/>
        </w:rPr>
      </w:pPr>
      <w:hyperlink r:id="rId23" w:history="1">
        <w:r w:rsidR="00965D2E" w:rsidRPr="00965D2E">
          <w:rPr>
            <w:rStyle w:val="Hyperlink"/>
            <w:i/>
            <w:sz w:val="22"/>
          </w:rPr>
          <w:t>https://www.dropbox.com/sh/54csznl51l9hioz/AAAZJQSt63nhRjkizc6-D7Tua?dl=0</w:t>
        </w:r>
      </w:hyperlink>
      <w:r w:rsidR="00965D2E" w:rsidRPr="00965D2E">
        <w:rPr>
          <w:i/>
          <w:sz w:val="22"/>
        </w:rPr>
        <w:t xml:space="preserve"> </w:t>
      </w:r>
    </w:p>
    <w:p w:rsidR="004B6B38" w:rsidRDefault="00965D2E" w:rsidP="00965D2E">
      <w:pPr>
        <w:pStyle w:val="ListParagraph"/>
        <w:numPr>
          <w:ilvl w:val="0"/>
          <w:numId w:val="43"/>
        </w:numPr>
        <w:rPr>
          <w:sz w:val="24"/>
        </w:rPr>
      </w:pPr>
      <w:r w:rsidRPr="00965D2E">
        <w:rPr>
          <w:sz w:val="24"/>
        </w:rPr>
        <w:t>Logigramme de l’intelligence artificielle pour les tirs de l’</w:t>
      </w:r>
      <w:r>
        <w:rPr>
          <w:sz w:val="24"/>
        </w:rPr>
        <w:t xml:space="preserve">ordinateur sur les </w:t>
      </w:r>
      <w:r w:rsidRPr="00965D2E">
        <w:rPr>
          <w:sz w:val="24"/>
        </w:rPr>
        <w:t>pages suivantes</w:t>
      </w:r>
      <w:r w:rsidR="00CC24C1">
        <w:rPr>
          <w:sz w:val="24"/>
        </w:rPr>
        <w:t xml:space="preserve"> (Pages 10 à 14)</w:t>
      </w:r>
    </w:p>
    <w:p w:rsidR="00CC24C1" w:rsidRDefault="00CC24C1" w:rsidP="00CC24C1">
      <w:pPr>
        <w:pStyle w:val="ListParagraph"/>
        <w:ind w:left="1080"/>
        <w:rPr>
          <w:sz w:val="24"/>
        </w:rPr>
      </w:pPr>
    </w:p>
    <w:p w:rsidR="00CB55E9" w:rsidRDefault="00CB55E9" w:rsidP="00965D2E">
      <w:pPr>
        <w:rPr>
          <w:b/>
          <w:sz w:val="24"/>
        </w:rPr>
      </w:pPr>
    </w:p>
    <w:p w:rsidR="00CB55E9" w:rsidRDefault="00CB55E9" w:rsidP="00CB55E9">
      <w:pPr>
        <w:ind w:firstLine="360"/>
        <w:rPr>
          <w:b/>
          <w:sz w:val="24"/>
        </w:rPr>
      </w:pPr>
    </w:p>
    <w:p w:rsidR="00CB55E9" w:rsidRDefault="00CB55E9" w:rsidP="00CB55E9">
      <w:pPr>
        <w:ind w:firstLine="360"/>
        <w:rPr>
          <w:b/>
          <w:sz w:val="24"/>
        </w:rPr>
      </w:pPr>
    </w:p>
    <w:p w:rsidR="00CB55E9" w:rsidRDefault="00CB55E9" w:rsidP="00CB55E9">
      <w:pPr>
        <w:ind w:firstLine="360"/>
        <w:rPr>
          <w:b/>
          <w:sz w:val="24"/>
        </w:rPr>
      </w:pPr>
    </w:p>
    <w:p w:rsidR="00CB55E9" w:rsidRDefault="00CB55E9" w:rsidP="00CB55E9">
      <w:pPr>
        <w:ind w:firstLine="360"/>
        <w:rPr>
          <w:b/>
          <w:sz w:val="24"/>
        </w:rPr>
      </w:pPr>
    </w:p>
    <w:p w:rsidR="00CB55E9" w:rsidRDefault="00CB55E9" w:rsidP="00CB55E9">
      <w:pPr>
        <w:ind w:firstLine="360"/>
        <w:rPr>
          <w:b/>
          <w:sz w:val="24"/>
        </w:rPr>
      </w:pPr>
    </w:p>
    <w:p w:rsidR="00CB55E9" w:rsidRDefault="00CB55E9" w:rsidP="00CB55E9">
      <w:pPr>
        <w:ind w:firstLine="360"/>
        <w:rPr>
          <w:b/>
          <w:sz w:val="24"/>
        </w:rPr>
      </w:pPr>
    </w:p>
    <w:p w:rsidR="00CB55E9" w:rsidRDefault="00CB55E9" w:rsidP="00CB55E9">
      <w:pPr>
        <w:ind w:firstLine="360"/>
        <w:rPr>
          <w:b/>
          <w:sz w:val="24"/>
        </w:rPr>
      </w:pPr>
    </w:p>
    <w:p w:rsidR="00CB55E9" w:rsidRDefault="00CB55E9" w:rsidP="00CB55E9">
      <w:pPr>
        <w:ind w:firstLine="360"/>
        <w:rPr>
          <w:b/>
          <w:sz w:val="24"/>
        </w:rPr>
      </w:pPr>
    </w:p>
    <w:p w:rsidR="00B117BA" w:rsidRDefault="00B117BA" w:rsidP="00CB55E9">
      <w:pPr>
        <w:ind w:firstLine="360"/>
        <w:rPr>
          <w:sz w:val="22"/>
        </w:rPr>
      </w:pPr>
    </w:p>
    <w:p w:rsidR="00B117BA" w:rsidRDefault="00B117BA" w:rsidP="00CB55E9">
      <w:pPr>
        <w:ind w:firstLine="360"/>
        <w:rPr>
          <w:sz w:val="22"/>
        </w:rPr>
      </w:pPr>
    </w:p>
    <w:p w:rsidR="00B117BA" w:rsidRDefault="00B117BA" w:rsidP="00CB55E9">
      <w:pPr>
        <w:ind w:firstLine="360"/>
        <w:rPr>
          <w:sz w:val="22"/>
        </w:rPr>
      </w:pPr>
    </w:p>
    <w:p w:rsidR="00B117BA" w:rsidRDefault="00B117BA" w:rsidP="00CB55E9">
      <w:pPr>
        <w:ind w:firstLine="360"/>
        <w:rPr>
          <w:sz w:val="22"/>
        </w:rPr>
      </w:pPr>
    </w:p>
    <w:p w:rsidR="00B117BA" w:rsidRDefault="00B117BA" w:rsidP="00CB55E9">
      <w:pPr>
        <w:ind w:firstLine="360"/>
        <w:rPr>
          <w:sz w:val="22"/>
        </w:rPr>
      </w:pPr>
    </w:p>
    <w:p w:rsidR="00B117BA" w:rsidRDefault="00B117BA" w:rsidP="00CB55E9">
      <w:pPr>
        <w:ind w:firstLine="360"/>
        <w:rPr>
          <w:sz w:val="22"/>
        </w:rPr>
      </w:pPr>
    </w:p>
    <w:p w:rsidR="00B117BA" w:rsidRDefault="00B117BA" w:rsidP="00CB55E9">
      <w:pPr>
        <w:ind w:firstLine="360"/>
        <w:rPr>
          <w:sz w:val="22"/>
        </w:rPr>
      </w:pPr>
    </w:p>
    <w:p w:rsidR="00B117BA" w:rsidRDefault="00B117BA" w:rsidP="00CB55E9">
      <w:pPr>
        <w:ind w:firstLine="360"/>
        <w:rPr>
          <w:sz w:val="22"/>
        </w:rPr>
      </w:pPr>
    </w:p>
    <w:p w:rsidR="00B117BA" w:rsidRDefault="00B117BA" w:rsidP="00CB55E9">
      <w:pPr>
        <w:ind w:firstLine="360"/>
        <w:rPr>
          <w:sz w:val="22"/>
        </w:rPr>
      </w:pPr>
    </w:p>
    <w:p w:rsidR="00B117BA" w:rsidRDefault="00B117BA" w:rsidP="00CB55E9">
      <w:pPr>
        <w:ind w:firstLine="360"/>
        <w:rPr>
          <w:sz w:val="22"/>
        </w:rPr>
      </w:pPr>
    </w:p>
    <w:p w:rsidR="00B117BA" w:rsidRDefault="00B117BA" w:rsidP="00CB55E9">
      <w:pPr>
        <w:ind w:firstLine="360"/>
        <w:rPr>
          <w:sz w:val="22"/>
        </w:rPr>
      </w:pPr>
    </w:p>
    <w:p w:rsidR="00CB55E9" w:rsidRDefault="00CB55E9"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Default="004B6B38" w:rsidP="00CB55E9">
      <w:pPr>
        <w:ind w:firstLine="360"/>
        <w:rPr>
          <w:sz w:val="22"/>
        </w:rPr>
      </w:pPr>
    </w:p>
    <w:p w:rsidR="004B6B38" w:rsidRPr="00CB55E9" w:rsidRDefault="004B6B38" w:rsidP="00CB55E9">
      <w:pPr>
        <w:ind w:firstLine="360"/>
        <w:rPr>
          <w:sz w:val="22"/>
        </w:rPr>
      </w:pPr>
    </w:p>
    <w:sectPr w:rsidR="004B6B38" w:rsidRPr="00CB55E9" w:rsidSect="004542B1">
      <w:headerReference w:type="even" r:id="rId24"/>
      <w:headerReference w:type="default" r:id="rId25"/>
      <w:footerReference w:type="even" r:id="rId26"/>
      <w:footerReference w:type="default" r:id="rId27"/>
      <w:pgSz w:w="11907" w:h="16839"/>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334" w:rsidRDefault="00515334">
      <w:r>
        <w:separator/>
      </w:r>
    </w:p>
    <w:p w:rsidR="00515334" w:rsidRDefault="00515334"/>
    <w:p w:rsidR="00515334" w:rsidRDefault="00515334"/>
    <w:p w:rsidR="00515334" w:rsidRDefault="00515334"/>
    <w:p w:rsidR="00515334" w:rsidRDefault="00515334"/>
  </w:endnote>
  <w:endnote w:type="continuationSeparator" w:id="0">
    <w:p w:rsidR="00515334" w:rsidRDefault="00515334">
      <w:r>
        <w:continuationSeparator/>
      </w:r>
    </w:p>
    <w:p w:rsidR="00515334" w:rsidRDefault="00515334"/>
    <w:p w:rsidR="00515334" w:rsidRDefault="00515334"/>
    <w:p w:rsidR="00515334" w:rsidRDefault="00515334"/>
    <w:p w:rsidR="00515334" w:rsidRDefault="005153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2B1" w:rsidRDefault="004542B1">
    <w:pPr>
      <w:jc w:val="right"/>
    </w:pPr>
  </w:p>
  <w:p w:rsidR="004542B1" w:rsidRDefault="00052368">
    <w:pPr>
      <w:jc w:val="right"/>
    </w:pPr>
    <w:r>
      <w:fldChar w:fldCharType="begin"/>
    </w:r>
    <w:r w:rsidR="002C35C2">
      <w:instrText xml:space="preserve"> PAGE   \* MERGEFORMAT </w:instrText>
    </w:r>
    <w:r>
      <w:fldChar w:fldCharType="separate"/>
    </w:r>
    <w:r w:rsidR="00F659A4">
      <w:rPr>
        <w:noProof/>
      </w:rPr>
      <w:t>2</w:t>
    </w:r>
    <w:r>
      <w:rPr>
        <w:noProof/>
      </w:rPr>
      <w:fldChar w:fldCharType="end"/>
    </w:r>
    <w:r w:rsidR="00D27ADA">
      <w:t xml:space="preserve"> </w:t>
    </w:r>
    <w:r w:rsidR="00D27ADA">
      <w:rPr>
        <w:color w:val="A04DA3" w:themeColor="accent3"/>
      </w:rPr>
      <w:sym w:font="Wingdings 2" w:char="F097"/>
    </w:r>
    <w:r w:rsidR="00D27ADA">
      <w:t xml:space="preserve"> </w:t>
    </w:r>
  </w:p>
  <w:p w:rsidR="004542B1" w:rsidRDefault="00F659A4">
    <w:pPr>
      <w:jc w:val="right"/>
    </w:pPr>
    <w:r>
      <w:rPr>
        <w:noProof/>
        <w:lang w:eastAsia="fr-FR"/>
      </w:rPr>
    </w:r>
    <w:r>
      <w:rPr>
        <w:noProof/>
        <w:lang w:eastAsia="fr-FR"/>
      </w:rPr>
      <w:pict>
        <v:group id="Group 23" o:spid="_x0000_s4100" style="width:183.3pt;height:3.55pt;mso-position-horizontal-relative:char;mso-position-vertical-relative:line" coordorigin="7606,15084" coordsize="3666,71">
          <v:shapetype id="_x0000_t32" coordsize="21600,21600" o:spt="32" o:oned="t" path="m,l21600,21600e" filled="f">
            <v:path arrowok="t" fillok="f" o:connecttype="none"/>
            <o:lock v:ext="edit" shapetype="t"/>
          </v:shapetype>
          <v:shape id="AutoShape 24" o:spid="_x0000_s4102"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ClcIAAADaAAAADwAAAGRycy9kb3ducmV2LnhtbESPX2vCMBTF3wd+h3AFX8ZMKyKjGmUo&#10;gyHoWFffL821LWtuShNt66c3grDHw/nz46w2vanFlVpXWVYQTyMQxLnVFRcKst/Pt3cQziNrrC2T&#10;goEcbNajlxUm2nb8Q9fUFyKMsEtQQel9k0jp8pIMuqltiIN3tq1BH2RbSN1iF8ZNLWdRtJAGKw6E&#10;EhvalpT/pRcTuK/fl313GzIadhQf54fodIozpSbj/mMJwlPv/8PP9pdWsIDHlXAD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AClcIAAADaAAAADwAAAAAAAAAAAAAA&#10;AAChAgAAZHJzL2Rvd25yZXYueG1sUEsFBgAAAAAEAAQA+QAAAJADAAAAAA==&#10;" strokecolor="#438086 [3205]" strokeweight="1.5pt"/>
          <v:shape id="AutoShape 25" o:spid="_x0000_s4101"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XVOsIAAADaAAAADwAAAGRycy9kb3ducmV2LnhtbESPT4vCMBTE78J+h/AEb5rag0rXKLpY&#10;ENaLfw4eH81rG7Z5KU3Uup/eLCx4HGbmN8xy3dtG3KnzxrGC6SQBQVw4bbhScDnn4wUIH5A1No5J&#10;wZM8rFcfgyVm2j34SPdTqESEsM9QQR1Cm0npi5os+olriaNXus5iiLKrpO7wEeG2kWmSzKRFw3Gh&#10;xpa+aip+TjeroPxOrhcsy7nZLoxM8/x8SHe/So2G/eYTRKA+vMP/7b1WMIe/K/EG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XVOsIAAADaAAAADwAAAAAAAAAAAAAA&#10;AAChAgAAZHJzL2Rvd25yZXYueG1sUEsFBgAAAAAEAAQA+QAAAJADAAAAAA==&#10;" strokecolor="#438086 [3205]" strokeweight=".25pt"/>
          <w10:anchorlock/>
        </v:group>
      </w:pict>
    </w:r>
  </w:p>
  <w:p w:rsidR="004542B1" w:rsidRDefault="004542B1">
    <w:pPr>
      <w:pStyle w:val="NoSpacing"/>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2B1" w:rsidRDefault="004542B1">
    <w:pPr>
      <w:jc w:val="right"/>
    </w:pPr>
  </w:p>
  <w:p w:rsidR="004542B1" w:rsidRDefault="00052368">
    <w:pPr>
      <w:jc w:val="right"/>
    </w:pPr>
    <w:r>
      <w:fldChar w:fldCharType="begin"/>
    </w:r>
    <w:r w:rsidR="002C35C2">
      <w:instrText xml:space="preserve"> PAGE   \* MERGEFORMAT </w:instrText>
    </w:r>
    <w:r>
      <w:fldChar w:fldCharType="separate"/>
    </w:r>
    <w:r w:rsidR="00F659A4">
      <w:rPr>
        <w:noProof/>
      </w:rPr>
      <w:t>3</w:t>
    </w:r>
    <w:r>
      <w:rPr>
        <w:noProof/>
      </w:rPr>
      <w:fldChar w:fldCharType="end"/>
    </w:r>
    <w:r w:rsidR="00D27ADA">
      <w:t xml:space="preserve"> </w:t>
    </w:r>
    <w:r w:rsidR="00D27ADA">
      <w:rPr>
        <w:color w:val="A04DA3" w:themeColor="accent3"/>
      </w:rPr>
      <w:sym w:font="Wingdings 2" w:char="F097"/>
    </w:r>
    <w:r w:rsidR="00D27ADA">
      <w:t xml:space="preserve"> </w:t>
    </w:r>
  </w:p>
  <w:p w:rsidR="004542B1" w:rsidRDefault="00F659A4">
    <w:pPr>
      <w:jc w:val="right"/>
    </w:pPr>
    <w:r>
      <w:rPr>
        <w:noProof/>
        <w:lang w:eastAsia="fr-FR"/>
      </w:rPr>
    </w:r>
    <w:r>
      <w:rPr>
        <w:noProof/>
        <w:lang w:eastAsia="fr-FR"/>
      </w:rPr>
      <w:pict>
        <v:group id="Group 20" o:spid="_x0000_s4097" style="width:183.3pt;height:3.55pt;mso-position-horizontal-relative:char;mso-position-vertical-relative:line" coordorigin="7606,15084" coordsize="3666,71">
          <v:shapetype id="_x0000_t32" coordsize="21600,21600" o:spt="32" o:oned="t" path="m,l21600,21600e" filled="f">
            <v:path arrowok="t" fillok="f" o:connecttype="none"/>
            <o:lock v:ext="edit" shapetype="t"/>
          </v:shapetype>
          <v:shape id="AutoShape 21" o:spid="_x0000_s4099"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hDcIAAADaAAAADwAAAGRycy9kb3ducmV2LnhtbESPX2vCMBTF3wd+h3CFvYimdUOkGkU2&#10;hDHYRK3vl+baFpub0kTb+unNQNjj4fz5cZbrzlTiRo0rLSuIJxEI4szqknMF6XE7noNwHlljZZkU&#10;9ORgvRq8LDHRtuU93Q4+F2GEXYIKCu/rREqXFWTQTWxNHLyzbQz6IJtc6gbbMG4qOY2imTRYciAU&#10;WNNHQdnlcDWBO9pdv9t7n1L/SfHv+090OsWpUq/DbrMA4anz/+Fn+0sreIO/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ehDcIAAADaAAAADwAAAAAAAAAAAAAA&#10;AAChAgAAZHJzL2Rvd25yZXYueG1sUEsFBgAAAAAEAAQA+QAAAJADAAAAAA==&#10;" strokecolor="#438086 [3205]" strokeweight="1.5pt"/>
          <v:shape id="AutoShape 22" o:spid="_x0000_s409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dLTcMAAADaAAAADwAAAGRycy9kb3ducmV2LnhtbESPQWvCQBSE7wX/w/IEb3XTI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S03DAAAA2gAAAA8AAAAAAAAAAAAA&#10;AAAAoQIAAGRycy9kb3ducmV2LnhtbFBLBQYAAAAABAAEAPkAAACRAwAAAAA=&#10;" strokecolor="#438086 [3205]" strokeweight=".25pt"/>
          <w10:anchorlock/>
        </v:group>
      </w:pict>
    </w:r>
  </w:p>
  <w:p w:rsidR="004542B1" w:rsidRDefault="004542B1">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334" w:rsidRDefault="00515334">
      <w:r>
        <w:separator/>
      </w:r>
    </w:p>
    <w:p w:rsidR="00515334" w:rsidRDefault="00515334"/>
    <w:p w:rsidR="00515334" w:rsidRDefault="00515334"/>
    <w:p w:rsidR="00515334" w:rsidRDefault="00515334"/>
    <w:p w:rsidR="00515334" w:rsidRDefault="00515334"/>
  </w:footnote>
  <w:footnote w:type="continuationSeparator" w:id="0">
    <w:p w:rsidR="00515334" w:rsidRDefault="00515334">
      <w:r>
        <w:continuationSeparator/>
      </w:r>
    </w:p>
    <w:p w:rsidR="00515334" w:rsidRDefault="00515334"/>
    <w:p w:rsidR="00515334" w:rsidRDefault="00515334"/>
    <w:p w:rsidR="00515334" w:rsidRDefault="00515334"/>
    <w:p w:rsidR="00515334" w:rsidRDefault="0051533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4542B1" w:rsidRDefault="00515334">
        <w:pPr>
          <w:pStyle w:val="Header"/>
          <w:pBdr>
            <w:bottom w:val="single" w:sz="4" w:space="0" w:color="auto"/>
          </w:pBdr>
        </w:pPr>
        <w:r>
          <w:t>Benoît MARTEL TS1</w:t>
        </w:r>
      </w:p>
    </w:sdtContent>
  </w:sdt>
  <w:p w:rsidR="004542B1" w:rsidRDefault="004542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405452"/>
      <w:dataBinding w:prefixMappings="xmlns:ns0='http://schemas.openxmlformats.org/package/2006/metadata/core-properties' xmlns:ns1='http://purl.org/dc/elements/1.1/'" w:xpath="/ns0:coreProperties[1]/ns1:creator[1]" w:storeItemID="{6C3C8BC8-F283-45AE-878A-BAB7291924A1}"/>
      <w:text/>
    </w:sdtPr>
    <w:sdtEndPr/>
    <w:sdtContent>
      <w:p w:rsidR="004542B1" w:rsidRDefault="00515334">
        <w:pPr>
          <w:pStyle w:val="Header"/>
          <w:pBdr>
            <w:bottom w:val="single" w:sz="4" w:space="0" w:color="auto"/>
          </w:pBdr>
          <w:jc w:val="right"/>
        </w:pPr>
        <w:r>
          <w:t>Benoît MARTEL TS1</w:t>
        </w:r>
      </w:p>
    </w:sdtContent>
  </w:sdt>
  <w:p w:rsidR="004542B1" w:rsidRDefault="004542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EDC38E4"/>
    <w:multiLevelType w:val="multilevel"/>
    <w:tmpl w:val="33B056D0"/>
    <w:numStyleLink w:val="ListepucesUrbain"/>
  </w:abstractNum>
  <w:abstractNum w:abstractNumId="12" w15:restartNumberingAfterBreak="0">
    <w:nsid w:val="10414DE3"/>
    <w:multiLevelType w:val="hybridMultilevel"/>
    <w:tmpl w:val="CC50D0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5" w15:restartNumberingAfterBreak="0">
    <w:nsid w:val="1A6C5517"/>
    <w:multiLevelType w:val="multilevel"/>
    <w:tmpl w:val="7AC6A14E"/>
    <w:numStyleLink w:val="ListenumroteUrbain"/>
  </w:abstractNum>
  <w:abstractNum w:abstractNumId="16" w15:restartNumberingAfterBreak="0">
    <w:nsid w:val="1DDE73E0"/>
    <w:multiLevelType w:val="multilevel"/>
    <w:tmpl w:val="33B056D0"/>
    <w:numStyleLink w:val="ListepucesUrbain"/>
  </w:abstractNum>
  <w:abstractNum w:abstractNumId="17" w15:restartNumberingAfterBreak="0">
    <w:nsid w:val="1EE855B8"/>
    <w:multiLevelType w:val="hybridMultilevel"/>
    <w:tmpl w:val="E51C05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3C31BF5"/>
    <w:multiLevelType w:val="hybridMultilevel"/>
    <w:tmpl w:val="A83807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25991D30"/>
    <w:multiLevelType w:val="hybridMultilevel"/>
    <w:tmpl w:val="D326F48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33CD07DE"/>
    <w:multiLevelType w:val="hybridMultilevel"/>
    <w:tmpl w:val="A614ED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5DE34BA"/>
    <w:multiLevelType w:val="hybridMultilevel"/>
    <w:tmpl w:val="77AEAD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5"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0DB45E6"/>
    <w:multiLevelType w:val="multilevel"/>
    <w:tmpl w:val="F76C91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1" w15:restartNumberingAfterBreak="0">
    <w:nsid w:val="5C160D97"/>
    <w:multiLevelType w:val="hybridMultilevel"/>
    <w:tmpl w:val="C6703E5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63E8022B"/>
    <w:multiLevelType w:val="multilevel"/>
    <w:tmpl w:val="33B056D0"/>
    <w:numStyleLink w:val="ListepucesUrbain"/>
  </w:abstractNum>
  <w:abstractNum w:abstractNumId="33" w15:restartNumberingAfterBreak="0">
    <w:nsid w:val="6DD41EFD"/>
    <w:multiLevelType w:val="hybridMultilevel"/>
    <w:tmpl w:val="4B5800FC"/>
    <w:lvl w:ilvl="0" w:tplc="A1DCE2EE">
      <w:start w:val="5"/>
      <w:numFmt w:val="bullet"/>
      <w:lvlText w:val="-"/>
      <w:lvlJc w:val="left"/>
      <w:pPr>
        <w:ind w:left="720" w:hanging="360"/>
      </w:pPr>
      <w:rPr>
        <w:rFonts w:ascii="Georgia" w:eastAsiaTheme="minorEastAsia"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F0D0B31"/>
    <w:multiLevelType w:val="multilevel"/>
    <w:tmpl w:val="7AC6A14E"/>
    <w:numStyleLink w:val="ListenumroteUrbain"/>
  </w:abstractNum>
  <w:abstractNum w:abstractNumId="35"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76740294"/>
    <w:multiLevelType w:val="multilevel"/>
    <w:tmpl w:val="33B056D0"/>
    <w:numStyleLink w:val="ListepucesUrbain"/>
  </w:abstractNum>
  <w:abstractNum w:abstractNumId="37" w15:restartNumberingAfterBreak="0">
    <w:nsid w:val="76921C5B"/>
    <w:multiLevelType w:val="multilevel"/>
    <w:tmpl w:val="33B056D0"/>
    <w:numStyleLink w:val="ListepucesUrbain"/>
  </w:abstractNum>
  <w:abstractNum w:abstractNumId="38"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28"/>
  </w:num>
  <w:num w:numId="14">
    <w:abstractNumId w:val="24"/>
  </w:num>
  <w:num w:numId="15">
    <w:abstractNumId w:val="35"/>
  </w:num>
  <w:num w:numId="16">
    <w:abstractNumId w:val="21"/>
  </w:num>
  <w:num w:numId="17">
    <w:abstractNumId w:val="26"/>
  </w:num>
  <w:num w:numId="18">
    <w:abstractNumId w:val="11"/>
  </w:num>
  <w:num w:numId="19">
    <w:abstractNumId w:val="36"/>
  </w:num>
  <w:num w:numId="20">
    <w:abstractNumId w:val="3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2"/>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34"/>
  </w:num>
  <w:num w:numId="24">
    <w:abstractNumId w:val="15"/>
  </w:num>
  <w:num w:numId="25">
    <w:abstractNumId w:val="14"/>
  </w:num>
  <w:num w:numId="26">
    <w:abstractNumId w:val="10"/>
  </w:num>
  <w:num w:numId="27">
    <w:abstractNumId w:val="38"/>
  </w:num>
  <w:num w:numId="28">
    <w:abstractNumId w:val="30"/>
  </w:num>
  <w:num w:numId="29">
    <w:abstractNumId w:val="19"/>
  </w:num>
  <w:num w:numId="30">
    <w:abstractNumId w:val="16"/>
  </w:num>
  <w:num w:numId="31">
    <w:abstractNumId w:val="16"/>
  </w:num>
  <w:num w:numId="32">
    <w:abstractNumId w:val="16"/>
  </w:num>
  <w:num w:numId="33">
    <w:abstractNumId w:val="26"/>
  </w:num>
  <w:num w:numId="34">
    <w:abstractNumId w:val="13"/>
  </w:num>
  <w:num w:numId="35">
    <w:abstractNumId w:val="22"/>
  </w:num>
  <w:num w:numId="36">
    <w:abstractNumId w:val="29"/>
  </w:num>
  <w:num w:numId="37">
    <w:abstractNumId w:val="18"/>
  </w:num>
  <w:num w:numId="38">
    <w:abstractNumId w:val="23"/>
  </w:num>
  <w:num w:numId="39">
    <w:abstractNumId w:val="12"/>
  </w:num>
  <w:num w:numId="40">
    <w:abstractNumId w:val="17"/>
  </w:num>
  <w:num w:numId="41">
    <w:abstractNumId w:val="33"/>
  </w:num>
  <w:num w:numId="42">
    <w:abstractNumId w:val="3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9"/>
  <w:hyphenationZone w:val="420"/>
  <w:evenAndOddHeaders/>
  <w:drawingGridHorizontalSpacing w:val="100"/>
  <w:displayHorizontalDrawingGridEvery w:val="2"/>
  <w:characterSpacingControl w:val="doNotCompress"/>
  <w:hdrShapeDefaults>
    <o:shapedefaults v:ext="edit" spidmax="4103" fillcolor="white">
      <v:fill color="white"/>
      <o:colormru v:ext="edit" colors="#334c4f,#79b5b0,#b77851,#d1e1e3,#066,#7ea8ac,#4e767a,#293d3f"/>
      <o:colormenu v:ext="edit" fillcolor="none [2732]" strokecolor="none" shadowcolor="none"/>
    </o:shapedefaults>
    <o:shapelayout v:ext="edit">
      <o:idmap v:ext="edit" data="4"/>
      <o:rules v:ext="edit">
        <o:r id="V:Rule5" type="connector" idref="#AutoShape 24"/>
        <o:r id="V:Rule6" type="connector" idref="#AutoShape 21"/>
        <o:r id="V:Rule7" type="connector" idref="#AutoShape 25"/>
        <o:r id="V:Rule8" type="connector" idref="#AutoShape 22"/>
      </o:rules>
    </o:shapelayout>
  </w:hdrShapeDefaults>
  <w:footnotePr>
    <w:footnote w:id="-1"/>
    <w:footnote w:id="0"/>
  </w:footnotePr>
  <w:endnotePr>
    <w:endnote w:id="-1"/>
    <w:endnote w:id="0"/>
  </w:endnotePr>
  <w:compat>
    <w:compatSetting w:name="compatibilityMode" w:uri="http://schemas.microsoft.com/office/word" w:val="12"/>
  </w:compat>
  <w:rsids>
    <w:rsidRoot w:val="00515334"/>
    <w:rsid w:val="00003EA1"/>
    <w:rsid w:val="00010668"/>
    <w:rsid w:val="00025C65"/>
    <w:rsid w:val="00052368"/>
    <w:rsid w:val="000C70D7"/>
    <w:rsid w:val="0012794E"/>
    <w:rsid w:val="001D6BFE"/>
    <w:rsid w:val="001E0064"/>
    <w:rsid w:val="0022209C"/>
    <w:rsid w:val="002710A6"/>
    <w:rsid w:val="00293452"/>
    <w:rsid w:val="002A153C"/>
    <w:rsid w:val="002C35C2"/>
    <w:rsid w:val="002F23E0"/>
    <w:rsid w:val="00311C09"/>
    <w:rsid w:val="00337F36"/>
    <w:rsid w:val="003D3746"/>
    <w:rsid w:val="004542B1"/>
    <w:rsid w:val="004B0AFA"/>
    <w:rsid w:val="004B6B38"/>
    <w:rsid w:val="005029AB"/>
    <w:rsid w:val="00515334"/>
    <w:rsid w:val="00536374"/>
    <w:rsid w:val="00544A3E"/>
    <w:rsid w:val="00656D34"/>
    <w:rsid w:val="006B6A70"/>
    <w:rsid w:val="006F5144"/>
    <w:rsid w:val="007063E0"/>
    <w:rsid w:val="00767F06"/>
    <w:rsid w:val="00797823"/>
    <w:rsid w:val="007F58C6"/>
    <w:rsid w:val="00857A9C"/>
    <w:rsid w:val="00871D05"/>
    <w:rsid w:val="00933C6E"/>
    <w:rsid w:val="00965D2E"/>
    <w:rsid w:val="009B2728"/>
    <w:rsid w:val="00AC0C79"/>
    <w:rsid w:val="00AE6CC1"/>
    <w:rsid w:val="00B117BA"/>
    <w:rsid w:val="00B17AEC"/>
    <w:rsid w:val="00B73530"/>
    <w:rsid w:val="00BF0FAE"/>
    <w:rsid w:val="00BF2EE9"/>
    <w:rsid w:val="00C113BC"/>
    <w:rsid w:val="00C926D4"/>
    <w:rsid w:val="00CB55E9"/>
    <w:rsid w:val="00CC24C1"/>
    <w:rsid w:val="00CF3280"/>
    <w:rsid w:val="00D0665A"/>
    <w:rsid w:val="00D27ADA"/>
    <w:rsid w:val="00D3716D"/>
    <w:rsid w:val="00D65D92"/>
    <w:rsid w:val="00D8742B"/>
    <w:rsid w:val="00DA47F7"/>
    <w:rsid w:val="00DE1D5B"/>
    <w:rsid w:val="00DE79B6"/>
    <w:rsid w:val="00E146EC"/>
    <w:rsid w:val="00E962CA"/>
    <w:rsid w:val="00EA5CF4"/>
    <w:rsid w:val="00EC4A23"/>
    <w:rsid w:val="00EC5DB2"/>
    <w:rsid w:val="00EF50CD"/>
    <w:rsid w:val="00F036CD"/>
    <w:rsid w:val="00F659A4"/>
    <w:rsid w:val="00F927FE"/>
    <w:rsid w:val="00FB60B2"/>
    <w:rsid w:val="00FF57C0"/>
  </w:rsids>
  <m:mathPr>
    <m:mathFont m:val="Cambria Math"/>
    <m:brkBin m:val="before"/>
    <m:brkBinSub m:val="--"/>
    <m:smallFrac m:val="0"/>
    <m:dispDef/>
    <m:lMargin m:val="1440"/>
    <m:rMargin m:val="144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103" fillcolor="white">
      <v:fill color="white"/>
      <o:colormru v:ext="edit" colors="#334c4f,#79b5b0,#b77851,#d1e1e3,#066,#7ea8ac,#4e767a,#293d3f"/>
      <o:colormenu v:ext="edit" fillcolor="none [2732]" strokecolor="none" shadowcolor="none"/>
    </o:shapedefaults>
    <o:shapelayout v:ext="edit">
      <o:idmap v:ext="edit" data="1"/>
      <o:rules v:ext="edit">
        <o:r id="V:Rule15" type="connector" idref="#AutoShape 52"/>
        <o:r id="V:Rule16" type="connector" idref="#AutoShape 62"/>
        <o:r id="V:Rule17" type="connector" idref="#AutoShape 64"/>
        <o:r id="V:Rule18" type="connector" idref="#AutoShape 58"/>
        <o:r id="V:Rule19" type="connector" idref="#AutoShape 56"/>
        <o:r id="V:Rule20" type="connector" idref="#AutoShape 61"/>
        <o:r id="V:Rule21" type="connector" idref="#AutoShape 57"/>
        <o:r id="V:Rule22" type="connector" idref="#_x0000_s1115"/>
        <o:r id="V:Rule23" type="connector" idref="#AutoShape 63"/>
        <o:r id="V:Rule24" type="connector" idref="#AutoShape 60"/>
        <o:r id="V:Rule25" type="connector" idref="#_x0000_s1116"/>
        <o:r id="V:Rule26" type="connector" idref="#AutoShape 55"/>
        <o:r id="V:Rule27" type="connector" idref="#AutoShape 54"/>
        <o:r id="V:Rule28" type="connector" idref="#AutoShape 53"/>
      </o:rules>
    </o:shapelayout>
  </w:shapeDefaults>
  <w:doNotEmbedSmartTags/>
  <w:decimalSymbol w:val=","/>
  <w:listSeparator w:val=";"/>
  <w15:docId w15:val="{DA7FC284-C362-48CB-B5AA-EA8212B5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2B1"/>
    <w:rPr>
      <w:rFonts w:eastAsiaTheme="minorEastAsia" w:cstheme="minorBidi"/>
      <w:sz w:val="20"/>
      <w:szCs w:val="20"/>
      <w:lang w:val="fr-FR"/>
    </w:rPr>
  </w:style>
  <w:style w:type="paragraph" w:styleId="Heading1">
    <w:name w:val="heading 1"/>
    <w:basedOn w:val="Normal"/>
    <w:next w:val="Normal"/>
    <w:link w:val="Heading1Char"/>
    <w:uiPriority w:val="9"/>
    <w:qFormat/>
    <w:rsid w:val="004542B1"/>
    <w:pPr>
      <w:pBdr>
        <w:bottom w:val="single" w:sz="4" w:space="1" w:color="438086" w:themeColor="accent2"/>
      </w:pBdr>
      <w:spacing w:before="360" w:after="80"/>
      <w:outlineLvl w:val="0"/>
    </w:pPr>
    <w:rPr>
      <w:rFonts w:asciiTheme="majorHAnsi" w:eastAsiaTheme="majorEastAsia" w:hAnsiTheme="majorHAnsi" w:cstheme="majorBidi"/>
      <w:color w:val="438086" w:themeColor="accent2"/>
      <w:sz w:val="32"/>
      <w:szCs w:val="32"/>
    </w:rPr>
  </w:style>
  <w:style w:type="paragraph" w:styleId="Heading2">
    <w:name w:val="heading 2"/>
    <w:basedOn w:val="Normal"/>
    <w:next w:val="Normal"/>
    <w:link w:val="Heading2Char"/>
    <w:uiPriority w:val="9"/>
    <w:qFormat/>
    <w:rsid w:val="004542B1"/>
    <w:pPr>
      <w:spacing w:after="0"/>
      <w:outlineLvl w:val="1"/>
    </w:pPr>
    <w:rPr>
      <w:rFonts w:asciiTheme="majorHAnsi" w:eastAsiaTheme="majorEastAsia" w:hAnsiTheme="majorHAnsi" w:cstheme="majorBidi"/>
      <w:color w:val="438086" w:themeColor="accent2"/>
      <w:sz w:val="28"/>
      <w:szCs w:val="28"/>
    </w:rPr>
  </w:style>
  <w:style w:type="paragraph" w:styleId="Heading3">
    <w:name w:val="heading 3"/>
    <w:basedOn w:val="Normal"/>
    <w:next w:val="Normal"/>
    <w:link w:val="Heading3Char"/>
    <w:uiPriority w:val="9"/>
    <w:qFormat/>
    <w:rsid w:val="004542B1"/>
    <w:pPr>
      <w:spacing w:after="0"/>
      <w:outlineLvl w:val="2"/>
    </w:pPr>
    <w:rPr>
      <w:rFonts w:asciiTheme="majorHAnsi" w:eastAsiaTheme="majorEastAsia" w:hAnsiTheme="majorHAnsi" w:cstheme="majorBidi"/>
      <w:color w:val="438086" w:themeColor="accent2"/>
      <w:sz w:val="24"/>
      <w:szCs w:val="24"/>
    </w:rPr>
  </w:style>
  <w:style w:type="paragraph" w:styleId="Heading4">
    <w:name w:val="heading 4"/>
    <w:basedOn w:val="Normal"/>
    <w:next w:val="Normal"/>
    <w:link w:val="Heading4Char"/>
    <w:uiPriority w:val="9"/>
    <w:unhideWhenUsed/>
    <w:qFormat/>
    <w:rsid w:val="004542B1"/>
    <w:pPr>
      <w:spacing w:after="0"/>
      <w:outlineLvl w:val="3"/>
    </w:pPr>
    <w:rPr>
      <w:rFonts w:asciiTheme="majorHAnsi" w:eastAsiaTheme="majorEastAsia" w:hAnsiTheme="majorHAnsi" w:cstheme="majorBidi"/>
      <w:i/>
      <w:iCs/>
      <w:color w:val="438086" w:themeColor="accent2"/>
      <w:sz w:val="22"/>
      <w:szCs w:val="22"/>
    </w:rPr>
  </w:style>
  <w:style w:type="paragraph" w:styleId="Heading5">
    <w:name w:val="heading 5"/>
    <w:basedOn w:val="Normal"/>
    <w:next w:val="Normal"/>
    <w:link w:val="Heading5Char"/>
    <w:uiPriority w:val="9"/>
    <w:unhideWhenUsed/>
    <w:qFormat/>
    <w:rsid w:val="004542B1"/>
    <w:pPr>
      <w:spacing w:after="0"/>
      <w:outlineLvl w:val="4"/>
    </w:pPr>
    <w:rPr>
      <w:rFonts w:asciiTheme="majorHAnsi" w:eastAsiaTheme="majorEastAsia" w:hAnsiTheme="majorHAnsi" w:cstheme="majorBidi"/>
      <w:b/>
      <w:bCs/>
      <w:color w:val="325F64" w:themeColor="accent2" w:themeShade="BF"/>
    </w:rPr>
  </w:style>
  <w:style w:type="paragraph" w:styleId="Heading6">
    <w:name w:val="heading 6"/>
    <w:basedOn w:val="Normal"/>
    <w:next w:val="Normal"/>
    <w:link w:val="Heading6Char"/>
    <w:uiPriority w:val="9"/>
    <w:unhideWhenUsed/>
    <w:qFormat/>
    <w:rsid w:val="004542B1"/>
    <w:pPr>
      <w:spacing w:after="0"/>
      <w:outlineLvl w:val="5"/>
    </w:pPr>
    <w:rPr>
      <w:rFonts w:asciiTheme="majorHAnsi" w:eastAsiaTheme="majorEastAsia" w:hAnsiTheme="majorHAnsi" w:cstheme="majorBidi"/>
      <w:b/>
      <w:bCs/>
      <w:i/>
      <w:iCs/>
      <w:color w:val="325F64" w:themeColor="accent2" w:themeShade="BF"/>
    </w:rPr>
  </w:style>
  <w:style w:type="paragraph" w:styleId="Heading7">
    <w:name w:val="heading 7"/>
    <w:basedOn w:val="Normal"/>
    <w:next w:val="Normal"/>
    <w:link w:val="Heading7Char"/>
    <w:uiPriority w:val="9"/>
    <w:unhideWhenUsed/>
    <w:qFormat/>
    <w:rsid w:val="004542B1"/>
    <w:pPr>
      <w:spacing w:after="0"/>
      <w:outlineLvl w:val="6"/>
    </w:pPr>
    <w:rPr>
      <w:rFonts w:asciiTheme="majorHAnsi" w:eastAsiaTheme="majorEastAsia" w:hAnsiTheme="majorHAnsi" w:cstheme="majorBidi"/>
      <w:b/>
      <w:bCs/>
      <w:color w:val="53548A" w:themeColor="accent1"/>
    </w:rPr>
  </w:style>
  <w:style w:type="paragraph" w:styleId="Heading8">
    <w:name w:val="heading 8"/>
    <w:basedOn w:val="Normal"/>
    <w:next w:val="Normal"/>
    <w:link w:val="Heading8Char"/>
    <w:uiPriority w:val="9"/>
    <w:unhideWhenUsed/>
    <w:qFormat/>
    <w:rsid w:val="004542B1"/>
    <w:pPr>
      <w:spacing w:after="0"/>
      <w:outlineLvl w:val="7"/>
    </w:pPr>
    <w:rPr>
      <w:rFonts w:asciiTheme="majorHAnsi" w:eastAsiaTheme="majorEastAsia" w:hAnsiTheme="majorHAnsi" w:cstheme="majorBidi"/>
      <w:b/>
      <w:bCs/>
      <w:i/>
      <w:iCs/>
      <w:color w:val="53548A" w:themeColor="accent1"/>
    </w:rPr>
  </w:style>
  <w:style w:type="paragraph" w:styleId="Heading9">
    <w:name w:val="heading 9"/>
    <w:basedOn w:val="Normal"/>
    <w:next w:val="Normal"/>
    <w:link w:val="Heading9Char"/>
    <w:uiPriority w:val="9"/>
    <w:semiHidden/>
    <w:unhideWhenUsed/>
    <w:qFormat/>
    <w:rsid w:val="004542B1"/>
    <w:pPr>
      <w:spacing w:after="0"/>
      <w:outlineLvl w:val="8"/>
    </w:pPr>
    <w:rPr>
      <w:rFonts w:asciiTheme="majorHAnsi" w:eastAsiaTheme="majorEastAsia" w:hAnsiTheme="majorHAnsi" w:cstheme="majorBidi"/>
      <w:b/>
      <w:bCs/>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542B1"/>
    <w:pPr>
      <w:spacing w:after="0" w:line="240" w:lineRule="auto"/>
    </w:pPr>
    <w:rPr>
      <w:rFonts w:eastAsiaTheme="minorEastAsia" w:cstheme="minorBidi"/>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rsid w:val="004542B1"/>
    <w:pPr>
      <w:spacing w:before="400"/>
    </w:pPr>
    <w:rPr>
      <w:rFonts w:asciiTheme="majorHAnsi" w:eastAsiaTheme="majorEastAsia" w:hAnsiTheme="majorHAnsi" w:cstheme="majorBidi"/>
      <w:color w:val="3E3E67" w:themeColor="accent1" w:themeShade="BF"/>
      <w:sz w:val="56"/>
      <w:szCs w:val="56"/>
    </w:rPr>
  </w:style>
  <w:style w:type="character" w:customStyle="1" w:styleId="TitleChar">
    <w:name w:val="Title Char"/>
    <w:basedOn w:val="DefaultParagraphFont"/>
    <w:link w:val="Title"/>
    <w:uiPriority w:val="10"/>
    <w:rsid w:val="004542B1"/>
    <w:rPr>
      <w:rFonts w:asciiTheme="majorHAnsi" w:eastAsiaTheme="majorEastAsia" w:hAnsiTheme="majorHAnsi" w:cstheme="majorBidi"/>
      <w:color w:val="3E3E67" w:themeColor="accent1" w:themeShade="BF"/>
      <w:sz w:val="56"/>
      <w:szCs w:val="56"/>
    </w:rPr>
  </w:style>
  <w:style w:type="paragraph" w:styleId="Subtitle">
    <w:name w:val="Subtitle"/>
    <w:basedOn w:val="Normal"/>
    <w:link w:val="SubtitleChar"/>
    <w:uiPriority w:val="11"/>
    <w:qFormat/>
    <w:rsid w:val="004542B1"/>
    <w:pPr>
      <w:spacing w:after="480"/>
    </w:pPr>
    <w:rPr>
      <w:i/>
      <w:iCs/>
      <w:color w:val="424456" w:themeColor="text2"/>
      <w:sz w:val="24"/>
      <w:szCs w:val="24"/>
    </w:rPr>
  </w:style>
  <w:style w:type="character" w:customStyle="1" w:styleId="SubtitleChar">
    <w:name w:val="Subtitle Char"/>
    <w:basedOn w:val="DefaultParagraphFont"/>
    <w:link w:val="Subtitle"/>
    <w:uiPriority w:val="11"/>
    <w:rsid w:val="004542B1"/>
    <w:rPr>
      <w:i/>
      <w:iCs/>
      <w:color w:val="424456" w:themeColor="text2"/>
      <w:sz w:val="24"/>
      <w:szCs w:val="24"/>
    </w:rPr>
  </w:style>
  <w:style w:type="character" w:styleId="IntenseEmphasis">
    <w:name w:val="Intense Emphasis"/>
    <w:basedOn w:val="DefaultParagraphFont"/>
    <w:uiPriority w:val="21"/>
    <w:qFormat/>
    <w:rsid w:val="004542B1"/>
    <w:rPr>
      <w:rFonts w:asciiTheme="minorHAnsi" w:hAnsiTheme="minorHAnsi"/>
      <w:b/>
      <w:bCs/>
      <w:i/>
      <w:iCs/>
      <w:caps/>
      <w:color w:val="438086"/>
      <w:spacing w:val="5"/>
    </w:rPr>
  </w:style>
  <w:style w:type="character" w:customStyle="1" w:styleId="Heading1Char">
    <w:name w:val="Heading 1 Char"/>
    <w:basedOn w:val="DefaultParagraphFont"/>
    <w:link w:val="Heading1"/>
    <w:uiPriority w:val="9"/>
    <w:rsid w:val="004542B1"/>
    <w:rPr>
      <w:rFonts w:asciiTheme="majorHAnsi" w:eastAsiaTheme="majorEastAsia" w:hAnsiTheme="majorHAnsi" w:cstheme="majorBidi"/>
      <w:color w:val="438086" w:themeColor="accent2"/>
      <w:sz w:val="32"/>
      <w:szCs w:val="32"/>
    </w:rPr>
  </w:style>
  <w:style w:type="character" w:customStyle="1" w:styleId="Heading2Char">
    <w:name w:val="Heading 2 Char"/>
    <w:basedOn w:val="DefaultParagraphFont"/>
    <w:link w:val="Heading2"/>
    <w:uiPriority w:val="9"/>
    <w:rsid w:val="004542B1"/>
    <w:rPr>
      <w:rFonts w:asciiTheme="majorHAnsi" w:eastAsiaTheme="majorEastAsia" w:hAnsiTheme="majorHAnsi" w:cstheme="majorBidi"/>
      <w:color w:val="438086" w:themeColor="accent2"/>
      <w:sz w:val="28"/>
      <w:szCs w:val="28"/>
    </w:rPr>
  </w:style>
  <w:style w:type="character" w:customStyle="1" w:styleId="Heading3Char">
    <w:name w:val="Heading 3 Char"/>
    <w:basedOn w:val="DefaultParagraphFont"/>
    <w:link w:val="Heading3"/>
    <w:uiPriority w:val="9"/>
    <w:rsid w:val="004542B1"/>
    <w:rPr>
      <w:rFonts w:asciiTheme="majorHAnsi" w:eastAsiaTheme="majorEastAsia" w:hAnsiTheme="majorHAnsi" w:cstheme="majorBidi"/>
      <w:color w:val="438086" w:themeColor="accent2"/>
      <w:sz w:val="24"/>
      <w:szCs w:val="24"/>
    </w:rPr>
  </w:style>
  <w:style w:type="character" w:customStyle="1" w:styleId="Heading4Char">
    <w:name w:val="Heading 4 Char"/>
    <w:basedOn w:val="DefaultParagraphFont"/>
    <w:link w:val="Heading4"/>
    <w:uiPriority w:val="9"/>
    <w:rsid w:val="004542B1"/>
    <w:rPr>
      <w:rFonts w:asciiTheme="majorHAnsi" w:eastAsiaTheme="majorEastAsia" w:hAnsiTheme="majorHAnsi" w:cstheme="majorBidi"/>
      <w:i/>
      <w:iCs/>
      <w:color w:val="438086" w:themeColor="accent2"/>
    </w:rPr>
  </w:style>
  <w:style w:type="character" w:customStyle="1" w:styleId="Heading5Char">
    <w:name w:val="Heading 5 Char"/>
    <w:basedOn w:val="DefaultParagraphFont"/>
    <w:link w:val="Heading5"/>
    <w:uiPriority w:val="9"/>
    <w:rsid w:val="004542B1"/>
    <w:rPr>
      <w:rFonts w:asciiTheme="majorHAnsi" w:eastAsiaTheme="majorEastAsia" w:hAnsiTheme="majorHAnsi" w:cstheme="majorBidi"/>
      <w:b/>
      <w:bCs/>
      <w:color w:val="325F64" w:themeColor="accent2" w:themeShade="BF"/>
      <w:sz w:val="20"/>
    </w:rPr>
  </w:style>
  <w:style w:type="character" w:customStyle="1" w:styleId="Heading6Char">
    <w:name w:val="Heading 6 Char"/>
    <w:basedOn w:val="DefaultParagraphFont"/>
    <w:link w:val="Heading6"/>
    <w:uiPriority w:val="9"/>
    <w:rsid w:val="004542B1"/>
    <w:rPr>
      <w:rFonts w:asciiTheme="majorHAnsi" w:eastAsiaTheme="majorEastAsia" w:hAnsiTheme="majorHAnsi" w:cstheme="majorBidi"/>
      <w:b/>
      <w:bCs/>
      <w:i/>
      <w:iCs/>
      <w:color w:val="325F64" w:themeColor="accent2" w:themeShade="BF"/>
      <w:sz w:val="20"/>
    </w:rPr>
  </w:style>
  <w:style w:type="character" w:customStyle="1" w:styleId="Heading7Char">
    <w:name w:val="Heading 7 Char"/>
    <w:basedOn w:val="DefaultParagraphFont"/>
    <w:link w:val="Heading7"/>
    <w:uiPriority w:val="9"/>
    <w:rsid w:val="004542B1"/>
    <w:rPr>
      <w:rFonts w:asciiTheme="majorHAnsi" w:eastAsiaTheme="majorEastAsia" w:hAnsiTheme="majorHAnsi" w:cstheme="majorBidi"/>
      <w:b/>
      <w:bCs/>
      <w:color w:val="53548A" w:themeColor="accent1"/>
      <w:sz w:val="20"/>
    </w:rPr>
  </w:style>
  <w:style w:type="character" w:customStyle="1" w:styleId="Heading8Char">
    <w:name w:val="Heading 8 Char"/>
    <w:basedOn w:val="DefaultParagraphFont"/>
    <w:link w:val="Heading8"/>
    <w:uiPriority w:val="9"/>
    <w:rsid w:val="004542B1"/>
    <w:rPr>
      <w:rFonts w:asciiTheme="majorHAnsi" w:eastAsiaTheme="majorEastAsia" w:hAnsiTheme="majorHAnsi" w:cstheme="majorBidi"/>
      <w:b/>
      <w:bCs/>
      <w:i/>
      <w:iCs/>
      <w:color w:val="53548A" w:themeColor="accent1"/>
      <w:sz w:val="20"/>
    </w:rPr>
  </w:style>
  <w:style w:type="character" w:customStyle="1" w:styleId="Heading9Char">
    <w:name w:val="Heading 9 Char"/>
    <w:basedOn w:val="DefaultParagraphFont"/>
    <w:link w:val="Heading9"/>
    <w:uiPriority w:val="9"/>
    <w:semiHidden/>
    <w:rsid w:val="004542B1"/>
    <w:rPr>
      <w:rFonts w:asciiTheme="majorHAnsi" w:eastAsiaTheme="majorEastAsia" w:hAnsiTheme="majorHAnsi" w:cstheme="majorBidi"/>
      <w:b/>
      <w:bCs/>
      <w:color w:val="313240" w:themeColor="text2" w:themeShade="BF"/>
      <w:sz w:val="20"/>
    </w:rPr>
  </w:style>
  <w:style w:type="character" w:styleId="Strong">
    <w:name w:val="Strong"/>
    <w:basedOn w:val="DefaultParagraphFont"/>
    <w:uiPriority w:val="22"/>
    <w:qFormat/>
    <w:rsid w:val="004542B1"/>
    <w:rPr>
      <w:b/>
      <w:bCs/>
    </w:rPr>
  </w:style>
  <w:style w:type="paragraph" w:styleId="BlockText">
    <w:name w:val="Block Text"/>
    <w:basedOn w:val="Normal"/>
    <w:uiPriority w:val="3"/>
    <w:semiHidden/>
    <w:unhideWhenUsed/>
    <w:rsid w:val="004542B1"/>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SubtleEmphasis">
    <w:name w:val="Subtle Emphasis"/>
    <w:basedOn w:val="DefaultParagraphFont"/>
    <w:uiPriority w:val="19"/>
    <w:qFormat/>
    <w:rsid w:val="004542B1"/>
    <w:rPr>
      <w:rFonts w:asciiTheme="minorHAnsi" w:hAnsiTheme="minorHAnsi"/>
      <w:i/>
      <w:iCs/>
      <w:color w:val="006666"/>
    </w:rPr>
  </w:style>
  <w:style w:type="character" w:styleId="IntenseReference">
    <w:name w:val="Intense Reference"/>
    <w:basedOn w:val="DefaultParagraphFont"/>
    <w:uiPriority w:val="32"/>
    <w:qFormat/>
    <w:rsid w:val="004542B1"/>
    <w:rPr>
      <w:rFonts w:asciiTheme="minorHAnsi" w:hAnsiTheme="minorHAnsi"/>
      <w:b/>
      <w:bCs/>
      <w:i/>
      <w:iCs/>
      <w:caps/>
      <w:color w:val="4E4F89"/>
      <w:spacing w:val="5"/>
    </w:rPr>
  </w:style>
  <w:style w:type="character" w:styleId="SubtleReference">
    <w:name w:val="Subtle Reference"/>
    <w:basedOn w:val="DefaultParagraphFont"/>
    <w:uiPriority w:val="31"/>
    <w:qFormat/>
    <w:rsid w:val="004542B1"/>
    <w:rPr>
      <w:i/>
      <w:iCs/>
      <w:color w:val="4E4F89"/>
    </w:rPr>
  </w:style>
  <w:style w:type="character" w:styleId="Emphasis">
    <w:name w:val="Emphasis"/>
    <w:uiPriority w:val="20"/>
    <w:qFormat/>
    <w:rsid w:val="004542B1"/>
    <w:rPr>
      <w:rFonts w:asciiTheme="minorHAnsi" w:eastAsiaTheme="minorEastAsia" w:hAnsiTheme="minorHAnsi" w:cstheme="minorBidi"/>
      <w:b/>
      <w:bCs/>
      <w:iCs w:val="0"/>
      <w:color w:val="438086" w:themeColor="accent2"/>
      <w:spacing w:val="10"/>
      <w:szCs w:val="20"/>
      <w:lang w:val="fr-FR"/>
    </w:rPr>
  </w:style>
  <w:style w:type="character" w:styleId="BookTitle">
    <w:name w:val="Book Title"/>
    <w:basedOn w:val="DefaultParagraphFont"/>
    <w:uiPriority w:val="33"/>
    <w:qFormat/>
    <w:rsid w:val="004542B1"/>
    <w:rPr>
      <w:rFonts w:asciiTheme="minorHAnsi" w:eastAsiaTheme="minorEastAsia" w:hAnsi="Cambria" w:cstheme="minorBidi"/>
      <w:bCs w:val="0"/>
      <w:i/>
      <w:iCs/>
      <w:color w:val="000000"/>
      <w:sz w:val="20"/>
      <w:szCs w:val="20"/>
      <w:lang w:val="fr-FR"/>
    </w:rPr>
  </w:style>
  <w:style w:type="paragraph" w:styleId="Header">
    <w:name w:val="header"/>
    <w:basedOn w:val="Normal"/>
    <w:link w:val="HeaderChar"/>
    <w:uiPriority w:val="99"/>
    <w:unhideWhenUsed/>
    <w:rsid w:val="004542B1"/>
    <w:pPr>
      <w:tabs>
        <w:tab w:val="center" w:pos="4320"/>
        <w:tab w:val="right" w:pos="8640"/>
      </w:tabs>
    </w:pPr>
  </w:style>
  <w:style w:type="character" w:customStyle="1" w:styleId="HeaderChar">
    <w:name w:val="Header Char"/>
    <w:basedOn w:val="DefaultParagraphFont"/>
    <w:link w:val="Header"/>
    <w:uiPriority w:val="99"/>
    <w:rsid w:val="004542B1"/>
    <w:rPr>
      <w:sz w:val="20"/>
    </w:rPr>
  </w:style>
  <w:style w:type="paragraph" w:styleId="Footer">
    <w:name w:val="footer"/>
    <w:basedOn w:val="Normal"/>
    <w:link w:val="FooterChar"/>
    <w:uiPriority w:val="99"/>
    <w:semiHidden/>
    <w:unhideWhenUsed/>
    <w:rsid w:val="004542B1"/>
    <w:pPr>
      <w:tabs>
        <w:tab w:val="center" w:pos="4320"/>
        <w:tab w:val="right" w:pos="8640"/>
      </w:tabs>
    </w:pPr>
  </w:style>
  <w:style w:type="character" w:customStyle="1" w:styleId="FooterChar">
    <w:name w:val="Footer Char"/>
    <w:basedOn w:val="DefaultParagraphFont"/>
    <w:link w:val="Footer"/>
    <w:uiPriority w:val="99"/>
    <w:semiHidden/>
    <w:rsid w:val="004542B1"/>
    <w:rPr>
      <w:sz w:val="20"/>
    </w:rPr>
  </w:style>
  <w:style w:type="paragraph" w:styleId="NormalIndent">
    <w:name w:val="Normal Indent"/>
    <w:basedOn w:val="Normal"/>
    <w:uiPriority w:val="99"/>
    <w:unhideWhenUsed/>
    <w:rsid w:val="004542B1"/>
    <w:pPr>
      <w:ind w:left="720"/>
      <w:contextualSpacing/>
    </w:pPr>
  </w:style>
  <w:style w:type="paragraph" w:styleId="IntenseQuote">
    <w:name w:val="Intense Quote"/>
    <w:basedOn w:val="Normal"/>
    <w:uiPriority w:val="30"/>
    <w:qFormat/>
    <w:rsid w:val="004542B1"/>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ListepucesUrbain">
    <w:name w:val="Liste à puces (Urbain)"/>
    <w:uiPriority w:val="99"/>
    <w:rsid w:val="004542B1"/>
    <w:pPr>
      <w:numPr>
        <w:numId w:val="17"/>
      </w:numPr>
    </w:pPr>
  </w:style>
  <w:style w:type="numbering" w:customStyle="1" w:styleId="ListenumroteUrbain">
    <w:name w:val="Liste numérotée (Urbain)"/>
    <w:uiPriority w:val="99"/>
    <w:rsid w:val="004542B1"/>
    <w:pPr>
      <w:numPr>
        <w:numId w:val="22"/>
      </w:numPr>
    </w:pPr>
  </w:style>
  <w:style w:type="paragraph" w:styleId="ListParagraph">
    <w:name w:val="List Paragraph"/>
    <w:basedOn w:val="Normal"/>
    <w:uiPriority w:val="36"/>
    <w:unhideWhenUsed/>
    <w:qFormat/>
    <w:rsid w:val="004542B1"/>
    <w:pPr>
      <w:ind w:left="720"/>
      <w:contextualSpacing/>
    </w:pPr>
  </w:style>
  <w:style w:type="paragraph" w:styleId="NoSpacing">
    <w:name w:val="No Spacing"/>
    <w:basedOn w:val="Normal"/>
    <w:uiPriority w:val="1"/>
    <w:qFormat/>
    <w:rsid w:val="004542B1"/>
    <w:pPr>
      <w:spacing w:after="0" w:line="240" w:lineRule="auto"/>
    </w:pPr>
  </w:style>
  <w:style w:type="character" w:styleId="PlaceholderText">
    <w:name w:val="Placeholder Text"/>
    <w:basedOn w:val="DefaultParagraphFont"/>
    <w:uiPriority w:val="99"/>
    <w:unhideWhenUsed/>
    <w:rsid w:val="004542B1"/>
    <w:rPr>
      <w:color w:val="808080"/>
    </w:rPr>
  </w:style>
  <w:style w:type="paragraph" w:styleId="BalloonText">
    <w:name w:val="Balloon Text"/>
    <w:basedOn w:val="Normal"/>
    <w:link w:val="BalloonTextChar"/>
    <w:uiPriority w:val="99"/>
    <w:semiHidden/>
    <w:unhideWhenUsed/>
    <w:rsid w:val="004542B1"/>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rsid w:val="004542B1"/>
    <w:rPr>
      <w:rFonts w:eastAsiaTheme="minorEastAsia" w:hAnsi="Tahoma" w:cstheme="minorBidi"/>
      <w:sz w:val="16"/>
      <w:szCs w:val="16"/>
      <w:lang w:val="fr-FR"/>
    </w:rPr>
  </w:style>
  <w:style w:type="paragraph" w:customStyle="1" w:styleId="En-ttepair">
    <w:name w:val="En-tête pair"/>
    <w:basedOn w:val="Header"/>
    <w:uiPriority w:val="39"/>
    <w:rsid w:val="004542B1"/>
    <w:pPr>
      <w:pBdr>
        <w:bottom w:val="single" w:sz="4" w:space="1" w:color="auto"/>
      </w:pBdr>
    </w:pPr>
  </w:style>
  <w:style w:type="paragraph" w:customStyle="1" w:styleId="En-tteimpair">
    <w:name w:val="En-tête impair"/>
    <w:basedOn w:val="Header"/>
    <w:uiPriority w:val="39"/>
    <w:rsid w:val="004542B1"/>
    <w:pPr>
      <w:pBdr>
        <w:bottom w:val="single" w:sz="4" w:space="1" w:color="auto"/>
      </w:pBdr>
      <w:jc w:val="right"/>
    </w:pPr>
  </w:style>
  <w:style w:type="paragraph" w:customStyle="1" w:styleId="Puce1">
    <w:name w:val="Puce 1"/>
    <w:basedOn w:val="ListParagraph"/>
    <w:uiPriority w:val="38"/>
    <w:qFormat/>
    <w:rsid w:val="004542B1"/>
    <w:pPr>
      <w:numPr>
        <w:numId w:val="33"/>
      </w:numPr>
      <w:spacing w:after="0"/>
    </w:pPr>
  </w:style>
  <w:style w:type="paragraph" w:customStyle="1" w:styleId="Puce2">
    <w:name w:val="Puce 2"/>
    <w:basedOn w:val="ListParagraph"/>
    <w:uiPriority w:val="38"/>
    <w:qFormat/>
    <w:rsid w:val="004542B1"/>
    <w:pPr>
      <w:numPr>
        <w:ilvl w:val="1"/>
        <w:numId w:val="33"/>
      </w:numPr>
      <w:spacing w:after="0"/>
    </w:pPr>
  </w:style>
  <w:style w:type="paragraph" w:customStyle="1" w:styleId="Puce3">
    <w:name w:val="Puce 3"/>
    <w:basedOn w:val="ListParagraph"/>
    <w:uiPriority w:val="38"/>
    <w:qFormat/>
    <w:rsid w:val="004542B1"/>
    <w:pPr>
      <w:numPr>
        <w:ilvl w:val="2"/>
        <w:numId w:val="33"/>
      </w:numPr>
      <w:spacing w:after="0"/>
    </w:pPr>
  </w:style>
  <w:style w:type="paragraph" w:customStyle="1" w:styleId="EspaceRservParDfautSujet10">
    <w:name w:val="EspaceRéservéParDéfaut_Sujet10"/>
    <w:uiPriority w:val="39"/>
    <w:rsid w:val="004542B1"/>
    <w:rPr>
      <w:rFonts w:eastAsiaTheme="minorEastAsia" w:cstheme="minorBidi"/>
      <w:i/>
      <w:iCs/>
      <w:color w:val="424456" w:themeColor="text2"/>
      <w:sz w:val="24"/>
      <w:szCs w:val="24"/>
      <w:lang w:val="fr-FR"/>
    </w:rPr>
  </w:style>
  <w:style w:type="paragraph" w:customStyle="1" w:styleId="Catgorie">
    <w:name w:val="Catégorie"/>
    <w:basedOn w:val="Normal"/>
    <w:link w:val="Textecatgorie"/>
    <w:uiPriority w:val="39"/>
    <w:qFormat/>
    <w:rsid w:val="004542B1"/>
    <w:pPr>
      <w:framePr w:hSpace="187" w:wrap="around" w:hAnchor="margin" w:xAlign="center" w:y="721"/>
      <w:spacing w:after="0" w:line="240" w:lineRule="auto"/>
    </w:pPr>
    <w:rPr>
      <w:caps/>
      <w:sz w:val="22"/>
      <w:szCs w:val="22"/>
    </w:rPr>
  </w:style>
  <w:style w:type="paragraph" w:customStyle="1" w:styleId="Commentaires">
    <w:name w:val="Commentaires"/>
    <w:basedOn w:val="Normal"/>
    <w:link w:val="Textecommentaires"/>
    <w:uiPriority w:val="39"/>
    <w:qFormat/>
    <w:rsid w:val="004542B1"/>
    <w:pPr>
      <w:spacing w:after="120" w:line="240" w:lineRule="auto"/>
    </w:pPr>
    <w:rPr>
      <w:b/>
      <w:bCs/>
    </w:rPr>
  </w:style>
  <w:style w:type="character" w:customStyle="1" w:styleId="Textecatgorie">
    <w:name w:val="Texte catégorie"/>
    <w:basedOn w:val="DefaultParagraphFont"/>
    <w:link w:val="Catgorie"/>
    <w:uiPriority w:val="39"/>
    <w:rsid w:val="004542B1"/>
    <w:rPr>
      <w:rFonts w:eastAsiaTheme="minorEastAsia" w:cstheme="minorBidi"/>
      <w:caps/>
      <w:lang w:val="fr-FR"/>
    </w:rPr>
  </w:style>
  <w:style w:type="character" w:customStyle="1" w:styleId="Textecommentaires">
    <w:name w:val="Texte commentaires"/>
    <w:basedOn w:val="DefaultParagraphFont"/>
    <w:link w:val="Commentaires"/>
    <w:uiPriority w:val="39"/>
    <w:rsid w:val="004542B1"/>
    <w:rPr>
      <w:rFonts w:eastAsiaTheme="minorEastAsia" w:cstheme="minorBidi"/>
      <w:b/>
      <w:bCs/>
      <w:sz w:val="20"/>
      <w:szCs w:val="20"/>
      <w:lang w:val="fr-FR"/>
    </w:rPr>
  </w:style>
  <w:style w:type="paragraph" w:customStyle="1" w:styleId="Textecommentaires0">
    <w:name w:val="Texte commentaires"/>
    <w:basedOn w:val="Normal"/>
    <w:uiPriority w:val="39"/>
    <w:qFormat/>
    <w:rsid w:val="004542B1"/>
    <w:pPr>
      <w:spacing w:after="120" w:line="288" w:lineRule="auto"/>
    </w:pPr>
  </w:style>
  <w:style w:type="paragraph" w:styleId="TOC1">
    <w:name w:val="toc 1"/>
    <w:basedOn w:val="Normal"/>
    <w:next w:val="Normal"/>
    <w:autoRedefine/>
    <w:uiPriority w:val="39"/>
    <w:unhideWhenUsed/>
    <w:qFormat/>
    <w:rsid w:val="00293452"/>
    <w:rPr>
      <w:sz w:val="24"/>
      <w:szCs w:val="24"/>
    </w:rPr>
  </w:style>
  <w:style w:type="paragraph" w:styleId="TOC2">
    <w:name w:val="toc 2"/>
    <w:basedOn w:val="Normal"/>
    <w:next w:val="Normal"/>
    <w:autoRedefine/>
    <w:uiPriority w:val="39"/>
    <w:unhideWhenUsed/>
    <w:qFormat/>
    <w:rsid w:val="004542B1"/>
    <w:pPr>
      <w:ind w:left="240"/>
    </w:pPr>
    <w:rPr>
      <w:sz w:val="24"/>
      <w:szCs w:val="24"/>
    </w:rPr>
  </w:style>
  <w:style w:type="character" w:styleId="Hyperlink">
    <w:name w:val="Hyperlink"/>
    <w:basedOn w:val="DefaultParagraphFont"/>
    <w:uiPriority w:val="99"/>
    <w:unhideWhenUsed/>
    <w:rsid w:val="004542B1"/>
    <w:rPr>
      <w:color w:val="67AFBD" w:themeColor="hyperlink"/>
      <w:u w:val="single"/>
    </w:rPr>
  </w:style>
  <w:style w:type="paragraph" w:styleId="TOC3">
    <w:name w:val="toc 3"/>
    <w:basedOn w:val="Normal"/>
    <w:next w:val="Normal"/>
    <w:autoRedefine/>
    <w:uiPriority w:val="39"/>
    <w:unhideWhenUsed/>
    <w:rsid w:val="004542B1"/>
    <w:pPr>
      <w:spacing w:after="100"/>
      <w:ind w:left="400"/>
    </w:pPr>
  </w:style>
  <w:style w:type="paragraph" w:styleId="NormalWeb">
    <w:name w:val="Normal (Web)"/>
    <w:basedOn w:val="Normal"/>
    <w:uiPriority w:val="99"/>
    <w:semiHidden/>
    <w:unhideWhenUsed/>
    <w:rsid w:val="00EC4A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edelespacerserv">
    <w:name w:val="Texte de l’espace réservé"/>
    <w:basedOn w:val="DefaultParagraphFont"/>
    <w:uiPriority w:val="99"/>
    <w:semiHidden/>
    <w:rsid w:val="00933C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686365">
      <w:bodyDiv w:val="1"/>
      <w:marLeft w:val="0"/>
      <w:marRight w:val="0"/>
      <w:marTop w:val="0"/>
      <w:marBottom w:val="0"/>
      <w:divBdr>
        <w:top w:val="none" w:sz="0" w:space="0" w:color="auto"/>
        <w:left w:val="none" w:sz="0" w:space="0" w:color="auto"/>
        <w:bottom w:val="none" w:sz="0" w:space="0" w:color="auto"/>
        <w:right w:val="none" w:sz="0" w:space="0" w:color="auto"/>
      </w:divBdr>
      <w:divsChild>
        <w:div w:id="1512060569">
          <w:marLeft w:val="0"/>
          <w:marRight w:val="0"/>
          <w:marTop w:val="0"/>
          <w:marBottom w:val="0"/>
          <w:divBdr>
            <w:top w:val="none" w:sz="0" w:space="0" w:color="auto"/>
            <w:left w:val="none" w:sz="0" w:space="0" w:color="auto"/>
            <w:bottom w:val="none" w:sz="0" w:space="0" w:color="auto"/>
            <w:right w:val="none" w:sz="0" w:space="0" w:color="auto"/>
          </w:divBdr>
        </w:div>
        <w:div w:id="451218371">
          <w:marLeft w:val="0"/>
          <w:marRight w:val="0"/>
          <w:marTop w:val="0"/>
          <w:marBottom w:val="0"/>
          <w:divBdr>
            <w:top w:val="none" w:sz="0" w:space="0" w:color="auto"/>
            <w:left w:val="none" w:sz="0" w:space="0" w:color="auto"/>
            <w:bottom w:val="none" w:sz="0" w:space="0" w:color="auto"/>
            <w:right w:val="none" w:sz="0" w:space="0" w:color="auto"/>
          </w:divBdr>
        </w:div>
        <w:div w:id="943924528">
          <w:marLeft w:val="0"/>
          <w:marRight w:val="0"/>
          <w:marTop w:val="0"/>
          <w:marBottom w:val="0"/>
          <w:divBdr>
            <w:top w:val="none" w:sz="0" w:space="0" w:color="auto"/>
            <w:left w:val="none" w:sz="0" w:space="0" w:color="auto"/>
            <w:bottom w:val="none" w:sz="0" w:space="0" w:color="auto"/>
            <w:right w:val="none" w:sz="0" w:space="0" w:color="auto"/>
          </w:divBdr>
        </w:div>
      </w:divsChild>
    </w:div>
    <w:div w:id="1025447181">
      <w:bodyDiv w:val="1"/>
      <w:marLeft w:val="0"/>
      <w:marRight w:val="0"/>
      <w:marTop w:val="0"/>
      <w:marBottom w:val="0"/>
      <w:divBdr>
        <w:top w:val="none" w:sz="0" w:space="0" w:color="auto"/>
        <w:left w:val="none" w:sz="0" w:space="0" w:color="auto"/>
        <w:bottom w:val="none" w:sz="0" w:space="0" w:color="auto"/>
        <w:right w:val="none" w:sz="0" w:space="0" w:color="auto"/>
      </w:divBdr>
      <w:divsChild>
        <w:div w:id="732851327">
          <w:marLeft w:val="0"/>
          <w:marRight w:val="0"/>
          <w:marTop w:val="0"/>
          <w:marBottom w:val="0"/>
          <w:divBdr>
            <w:top w:val="none" w:sz="0" w:space="0" w:color="auto"/>
            <w:left w:val="none" w:sz="0" w:space="0" w:color="auto"/>
            <w:bottom w:val="none" w:sz="0" w:space="0" w:color="auto"/>
            <w:right w:val="none" w:sz="0" w:space="0" w:color="auto"/>
          </w:divBdr>
        </w:div>
        <w:div w:id="2019917269">
          <w:marLeft w:val="0"/>
          <w:marRight w:val="0"/>
          <w:marTop w:val="0"/>
          <w:marBottom w:val="0"/>
          <w:divBdr>
            <w:top w:val="none" w:sz="0" w:space="0" w:color="auto"/>
            <w:left w:val="none" w:sz="0" w:space="0" w:color="auto"/>
            <w:bottom w:val="none" w:sz="0" w:space="0" w:color="auto"/>
            <w:right w:val="none" w:sz="0" w:space="0" w:color="auto"/>
          </w:divBdr>
        </w:div>
        <w:div w:id="179976500">
          <w:marLeft w:val="0"/>
          <w:marRight w:val="0"/>
          <w:marTop w:val="0"/>
          <w:marBottom w:val="0"/>
          <w:divBdr>
            <w:top w:val="none" w:sz="0" w:space="0" w:color="auto"/>
            <w:left w:val="none" w:sz="0" w:space="0" w:color="auto"/>
            <w:bottom w:val="none" w:sz="0" w:space="0" w:color="auto"/>
            <w:right w:val="none" w:sz="0" w:space="0" w:color="auto"/>
          </w:divBdr>
        </w:div>
        <w:div w:id="337394170">
          <w:marLeft w:val="0"/>
          <w:marRight w:val="0"/>
          <w:marTop w:val="0"/>
          <w:marBottom w:val="0"/>
          <w:divBdr>
            <w:top w:val="none" w:sz="0" w:space="0" w:color="auto"/>
            <w:left w:val="none" w:sz="0" w:space="0" w:color="auto"/>
            <w:bottom w:val="none" w:sz="0" w:space="0" w:color="auto"/>
            <w:right w:val="none" w:sz="0" w:space="0" w:color="auto"/>
          </w:divBdr>
        </w:div>
        <w:div w:id="1459303117">
          <w:marLeft w:val="0"/>
          <w:marRight w:val="0"/>
          <w:marTop w:val="0"/>
          <w:marBottom w:val="0"/>
          <w:divBdr>
            <w:top w:val="none" w:sz="0" w:space="0" w:color="auto"/>
            <w:left w:val="none" w:sz="0" w:space="0" w:color="auto"/>
            <w:bottom w:val="none" w:sz="0" w:space="0" w:color="auto"/>
            <w:right w:val="none" w:sz="0" w:space="0" w:color="auto"/>
          </w:divBdr>
        </w:div>
        <w:div w:id="1789397386">
          <w:marLeft w:val="0"/>
          <w:marRight w:val="0"/>
          <w:marTop w:val="0"/>
          <w:marBottom w:val="0"/>
          <w:divBdr>
            <w:top w:val="none" w:sz="0" w:space="0" w:color="auto"/>
            <w:left w:val="none" w:sz="0" w:space="0" w:color="auto"/>
            <w:bottom w:val="none" w:sz="0" w:space="0" w:color="auto"/>
            <w:right w:val="none" w:sz="0" w:space="0" w:color="auto"/>
          </w:divBdr>
        </w:div>
        <w:div w:id="38633411">
          <w:marLeft w:val="0"/>
          <w:marRight w:val="0"/>
          <w:marTop w:val="0"/>
          <w:marBottom w:val="0"/>
          <w:divBdr>
            <w:top w:val="none" w:sz="0" w:space="0" w:color="auto"/>
            <w:left w:val="none" w:sz="0" w:space="0" w:color="auto"/>
            <w:bottom w:val="none" w:sz="0" w:space="0" w:color="auto"/>
            <w:right w:val="none" w:sz="0" w:space="0" w:color="auto"/>
          </w:divBdr>
        </w:div>
        <w:div w:id="325061592">
          <w:marLeft w:val="0"/>
          <w:marRight w:val="0"/>
          <w:marTop w:val="0"/>
          <w:marBottom w:val="0"/>
          <w:divBdr>
            <w:top w:val="none" w:sz="0" w:space="0" w:color="auto"/>
            <w:left w:val="none" w:sz="0" w:space="0" w:color="auto"/>
            <w:bottom w:val="none" w:sz="0" w:space="0" w:color="auto"/>
            <w:right w:val="none" w:sz="0" w:space="0" w:color="auto"/>
          </w:divBdr>
        </w:div>
        <w:div w:id="1937784933">
          <w:marLeft w:val="0"/>
          <w:marRight w:val="0"/>
          <w:marTop w:val="0"/>
          <w:marBottom w:val="0"/>
          <w:divBdr>
            <w:top w:val="none" w:sz="0" w:space="0" w:color="auto"/>
            <w:left w:val="none" w:sz="0" w:space="0" w:color="auto"/>
            <w:bottom w:val="none" w:sz="0" w:space="0" w:color="auto"/>
            <w:right w:val="none" w:sz="0" w:space="0" w:color="auto"/>
          </w:divBdr>
        </w:div>
        <w:div w:id="276958648">
          <w:marLeft w:val="0"/>
          <w:marRight w:val="0"/>
          <w:marTop w:val="0"/>
          <w:marBottom w:val="0"/>
          <w:divBdr>
            <w:top w:val="none" w:sz="0" w:space="0" w:color="auto"/>
            <w:left w:val="none" w:sz="0" w:space="0" w:color="auto"/>
            <w:bottom w:val="none" w:sz="0" w:space="0" w:color="auto"/>
            <w:right w:val="none" w:sz="0" w:space="0" w:color="auto"/>
          </w:divBdr>
        </w:div>
        <w:div w:id="1666283911">
          <w:marLeft w:val="0"/>
          <w:marRight w:val="0"/>
          <w:marTop w:val="0"/>
          <w:marBottom w:val="0"/>
          <w:divBdr>
            <w:top w:val="none" w:sz="0" w:space="0" w:color="auto"/>
            <w:left w:val="none" w:sz="0" w:space="0" w:color="auto"/>
            <w:bottom w:val="none" w:sz="0" w:space="0" w:color="auto"/>
            <w:right w:val="none" w:sz="0" w:space="0" w:color="auto"/>
          </w:divBdr>
        </w:div>
        <w:div w:id="1300304324">
          <w:marLeft w:val="0"/>
          <w:marRight w:val="0"/>
          <w:marTop w:val="0"/>
          <w:marBottom w:val="0"/>
          <w:divBdr>
            <w:top w:val="none" w:sz="0" w:space="0" w:color="auto"/>
            <w:left w:val="none" w:sz="0" w:space="0" w:color="auto"/>
            <w:bottom w:val="none" w:sz="0" w:space="0" w:color="auto"/>
            <w:right w:val="none" w:sz="0" w:space="0" w:color="auto"/>
          </w:divBdr>
        </w:div>
        <w:div w:id="713965980">
          <w:marLeft w:val="0"/>
          <w:marRight w:val="0"/>
          <w:marTop w:val="0"/>
          <w:marBottom w:val="0"/>
          <w:divBdr>
            <w:top w:val="none" w:sz="0" w:space="0" w:color="auto"/>
            <w:left w:val="none" w:sz="0" w:space="0" w:color="auto"/>
            <w:bottom w:val="none" w:sz="0" w:space="0" w:color="auto"/>
            <w:right w:val="none" w:sz="0" w:space="0" w:color="auto"/>
          </w:divBdr>
        </w:div>
        <w:div w:id="555243581">
          <w:marLeft w:val="0"/>
          <w:marRight w:val="0"/>
          <w:marTop w:val="0"/>
          <w:marBottom w:val="0"/>
          <w:divBdr>
            <w:top w:val="none" w:sz="0" w:space="0" w:color="auto"/>
            <w:left w:val="none" w:sz="0" w:space="0" w:color="auto"/>
            <w:bottom w:val="none" w:sz="0" w:space="0" w:color="auto"/>
            <w:right w:val="none" w:sz="0" w:space="0" w:color="auto"/>
          </w:divBdr>
        </w:div>
      </w:divsChild>
    </w:div>
    <w:div w:id="1628270165">
      <w:bodyDiv w:val="1"/>
      <w:marLeft w:val="0"/>
      <w:marRight w:val="0"/>
      <w:marTop w:val="0"/>
      <w:marBottom w:val="0"/>
      <w:divBdr>
        <w:top w:val="none" w:sz="0" w:space="0" w:color="auto"/>
        <w:left w:val="none" w:sz="0" w:space="0" w:color="auto"/>
        <w:bottom w:val="none" w:sz="0" w:space="0" w:color="auto"/>
        <w:right w:val="none" w:sz="0" w:space="0" w:color="auto"/>
      </w:divBdr>
      <w:divsChild>
        <w:div w:id="1239746984">
          <w:marLeft w:val="0"/>
          <w:marRight w:val="0"/>
          <w:marTop w:val="0"/>
          <w:marBottom w:val="0"/>
          <w:divBdr>
            <w:top w:val="none" w:sz="0" w:space="0" w:color="auto"/>
            <w:left w:val="none" w:sz="0" w:space="0" w:color="auto"/>
            <w:bottom w:val="none" w:sz="0" w:space="0" w:color="auto"/>
            <w:right w:val="none" w:sz="0" w:space="0" w:color="auto"/>
          </w:divBdr>
        </w:div>
        <w:div w:id="212549351">
          <w:marLeft w:val="0"/>
          <w:marRight w:val="0"/>
          <w:marTop w:val="0"/>
          <w:marBottom w:val="0"/>
          <w:divBdr>
            <w:top w:val="none" w:sz="0" w:space="0" w:color="auto"/>
            <w:left w:val="none" w:sz="0" w:space="0" w:color="auto"/>
            <w:bottom w:val="none" w:sz="0" w:space="0" w:color="auto"/>
            <w:right w:val="none" w:sz="0" w:space="0" w:color="auto"/>
          </w:divBdr>
        </w:div>
        <w:div w:id="915431737">
          <w:marLeft w:val="0"/>
          <w:marRight w:val="0"/>
          <w:marTop w:val="0"/>
          <w:marBottom w:val="0"/>
          <w:divBdr>
            <w:top w:val="none" w:sz="0" w:space="0" w:color="auto"/>
            <w:left w:val="none" w:sz="0" w:space="0" w:color="auto"/>
            <w:bottom w:val="none" w:sz="0" w:space="0" w:color="auto"/>
            <w:right w:val="none" w:sz="0" w:space="0" w:color="auto"/>
          </w:divBdr>
        </w:div>
        <w:div w:id="1535387116">
          <w:marLeft w:val="0"/>
          <w:marRight w:val="0"/>
          <w:marTop w:val="0"/>
          <w:marBottom w:val="0"/>
          <w:divBdr>
            <w:top w:val="none" w:sz="0" w:space="0" w:color="auto"/>
            <w:left w:val="none" w:sz="0" w:space="0" w:color="auto"/>
            <w:bottom w:val="none" w:sz="0" w:space="0" w:color="auto"/>
            <w:right w:val="none" w:sz="0" w:space="0" w:color="auto"/>
          </w:divBdr>
        </w:div>
      </w:divsChild>
    </w:div>
    <w:div w:id="1670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openclassrooms.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dropbox.com/sh/54csznl51l9hioz/AAAZJQSt63nhRjkizc6-D7Tua?dl=0"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2688DD86084CDDADF082D7742EDA96"/>
        <w:category>
          <w:name w:val="Général"/>
          <w:gallery w:val="placeholder"/>
        </w:category>
        <w:types>
          <w:type w:val="bbPlcHdr"/>
        </w:types>
        <w:behaviors>
          <w:behavior w:val="content"/>
        </w:behaviors>
        <w:guid w:val="{BFE4B532-EEA1-47D1-8B0F-08E863249B35}"/>
      </w:docPartPr>
      <w:docPartBody>
        <w:p w:rsidR="00CE6D18" w:rsidRDefault="00DD1CF8" w:rsidP="00DD1CF8">
          <w:pPr>
            <w:pStyle w:val="332688DD86084CDDADF082D7742EDA96"/>
          </w:pPr>
          <w:r>
            <w:rPr>
              <w:color w:val="44546A" w:themeColor="text2"/>
            </w:rPr>
            <w:t>[Sélectionnez la date]</w:t>
          </w:r>
        </w:p>
      </w:docPartBody>
    </w:docPart>
    <w:docPart>
      <w:docPartPr>
        <w:name w:val="054D0A7A14EC4AFE92545F1E1678D592"/>
        <w:category>
          <w:name w:val="Général"/>
          <w:gallery w:val="placeholder"/>
        </w:category>
        <w:types>
          <w:type w:val="bbPlcHdr"/>
        </w:types>
        <w:behaviors>
          <w:behavior w:val="content"/>
        </w:behaviors>
        <w:guid w:val="{C4D92F2F-733F-42CD-A2A5-C951380E15A0}"/>
      </w:docPartPr>
      <w:docPartBody>
        <w:p w:rsidR="00CE6D18" w:rsidRDefault="00DD1CF8" w:rsidP="00DD1CF8">
          <w:pPr>
            <w:pStyle w:val="054D0A7A14EC4AFE92545F1E1678D592"/>
          </w:pPr>
          <w:r>
            <w:rPr>
              <w:rFonts w:asciiTheme="majorHAnsi" w:eastAsiaTheme="majorEastAsia" w:hAnsiTheme="majorHAnsi" w:cstheme="majorBidi"/>
              <w:color w:val="2E74B5" w:themeColor="accent1" w:themeShade="BF"/>
              <w:sz w:val="72"/>
              <w:szCs w:val="72"/>
            </w:rPr>
            <w:t>[Tapez le titre du document]</w:t>
          </w:r>
        </w:p>
      </w:docPartBody>
    </w:docPart>
    <w:docPart>
      <w:docPartPr>
        <w:name w:val="D37878680E0F44018A268DD9D41075AA"/>
        <w:category>
          <w:name w:val="Général"/>
          <w:gallery w:val="placeholder"/>
        </w:category>
        <w:types>
          <w:type w:val="bbPlcHdr"/>
        </w:types>
        <w:behaviors>
          <w:behavior w:val="content"/>
        </w:behaviors>
        <w:guid w:val="{DF2E6A24-DC3E-4724-BE57-83C770824F37}"/>
      </w:docPartPr>
      <w:docPartBody>
        <w:p w:rsidR="00CE6D18" w:rsidRDefault="00DD1CF8" w:rsidP="00DD1CF8">
          <w:pPr>
            <w:pStyle w:val="D37878680E0F44018A268DD9D41075AA"/>
          </w:pPr>
          <w:r>
            <w:rPr>
              <w:i/>
              <w:iCs/>
              <w:color w:val="44546A" w:themeColor="text2"/>
              <w:sz w:val="28"/>
              <w:szCs w:val="28"/>
            </w:rPr>
            <w:t>[Tapez le sous-titre du document]</w:t>
          </w:r>
        </w:p>
      </w:docPartBody>
    </w:docPart>
    <w:docPart>
      <w:docPartPr>
        <w:name w:val="8FE3AE06EA0F48A9BA03AD0383864C7C"/>
        <w:category>
          <w:name w:val="Général"/>
          <w:gallery w:val="placeholder"/>
        </w:category>
        <w:types>
          <w:type w:val="bbPlcHdr"/>
        </w:types>
        <w:behaviors>
          <w:behavior w:val="content"/>
        </w:behaviors>
        <w:guid w:val="{1E3F08AE-AC18-4A80-B621-8FE9BB110656}"/>
      </w:docPartPr>
      <w:docPartBody>
        <w:p w:rsidR="00CE6D18" w:rsidRDefault="00DD1CF8" w:rsidP="00DD1CF8">
          <w:pPr>
            <w:pStyle w:val="8FE3AE06EA0F48A9BA03AD0383864C7C"/>
          </w:pPr>
          <w:r>
            <w:rPr>
              <w:color w:val="44546A" w:themeColor="text2"/>
            </w:rPr>
            <w:t>[Tapez le 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5A01B5"/>
    <w:rsid w:val="005A01B5"/>
    <w:rsid w:val="00801F33"/>
    <w:rsid w:val="008177F2"/>
    <w:rsid w:val="00CE6D18"/>
    <w:rsid w:val="00DD1CF8"/>
    <w:rsid w:val="00FF6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1B5"/>
  </w:style>
  <w:style w:type="paragraph" w:styleId="Heading1">
    <w:name w:val="heading 1"/>
    <w:basedOn w:val="Normal"/>
    <w:next w:val="Normal"/>
    <w:link w:val="Heading1Char"/>
    <w:uiPriority w:val="1"/>
    <w:qFormat/>
    <w:rsid w:val="005A01B5"/>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lang w:val="en-US" w:eastAsia="en-US"/>
    </w:rPr>
  </w:style>
  <w:style w:type="paragraph" w:styleId="Heading2">
    <w:name w:val="heading 2"/>
    <w:basedOn w:val="Normal"/>
    <w:next w:val="Normal"/>
    <w:link w:val="Heading2Char"/>
    <w:uiPriority w:val="2"/>
    <w:qFormat/>
    <w:rsid w:val="005A01B5"/>
    <w:pPr>
      <w:spacing w:after="0" w:line="276" w:lineRule="auto"/>
      <w:outlineLvl w:val="1"/>
    </w:pPr>
    <w:rPr>
      <w:rFonts w:asciiTheme="majorHAnsi" w:eastAsiaTheme="minorHAnsi" w:hAnsiTheme="majorHAnsi" w:cstheme="minorHAnsi"/>
      <w:color w:val="ED7D31" w:themeColor="accent2"/>
      <w:sz w:val="28"/>
      <w:szCs w:val="28"/>
      <w:lang w:val="en-US" w:eastAsia="en-US"/>
    </w:rPr>
  </w:style>
  <w:style w:type="paragraph" w:styleId="Heading3">
    <w:name w:val="heading 3"/>
    <w:basedOn w:val="Normal"/>
    <w:next w:val="Normal"/>
    <w:link w:val="Heading3Char"/>
    <w:uiPriority w:val="2"/>
    <w:unhideWhenUsed/>
    <w:qFormat/>
    <w:rsid w:val="005A01B5"/>
    <w:pPr>
      <w:spacing w:after="0" w:line="276" w:lineRule="auto"/>
      <w:outlineLvl w:val="2"/>
    </w:pPr>
    <w:rPr>
      <w:rFonts w:asciiTheme="majorHAnsi" w:eastAsiaTheme="minorHAnsi" w:hAnsiTheme="majorHAnsi" w:cstheme="minorHAnsi"/>
      <w:color w:val="ED7D31" w:themeColor="accent2"/>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CB97FC469D45AFA46E4EBC811A5062">
    <w:name w:val="6ACB97FC469D45AFA46E4EBC811A5062"/>
    <w:rsid w:val="005A01B5"/>
  </w:style>
  <w:style w:type="paragraph" w:customStyle="1" w:styleId="E7AA13EEF8F148A5AC7FD846D488E745">
    <w:name w:val="E7AA13EEF8F148A5AC7FD846D488E745"/>
    <w:rsid w:val="005A01B5"/>
  </w:style>
  <w:style w:type="paragraph" w:customStyle="1" w:styleId="ABB16CE8F23E4684A52F6FDD8AA98E38">
    <w:name w:val="ABB16CE8F23E4684A52F6FDD8AA98E38"/>
    <w:rsid w:val="005A01B5"/>
  </w:style>
  <w:style w:type="paragraph" w:customStyle="1" w:styleId="EE7810C496B749D4AA8BA01DB949DE7C">
    <w:name w:val="EE7810C496B749D4AA8BA01DB949DE7C"/>
    <w:rsid w:val="005A01B5"/>
  </w:style>
  <w:style w:type="paragraph" w:customStyle="1" w:styleId="32B8FD7C62314F2C8A0A84D9AEF196AC">
    <w:name w:val="32B8FD7C62314F2C8A0A84D9AEF196AC"/>
    <w:rsid w:val="005A01B5"/>
  </w:style>
  <w:style w:type="paragraph" w:customStyle="1" w:styleId="4706E7D535CA4F2A976741B0B751EE8E">
    <w:name w:val="4706E7D535CA4F2A976741B0B751EE8E"/>
    <w:rsid w:val="005A01B5"/>
  </w:style>
  <w:style w:type="character" w:customStyle="1" w:styleId="Heading1Char">
    <w:name w:val="Heading 1 Char"/>
    <w:basedOn w:val="DefaultParagraphFont"/>
    <w:link w:val="Heading1"/>
    <w:uiPriority w:val="1"/>
    <w:rsid w:val="005A01B5"/>
    <w:rPr>
      <w:rFonts w:asciiTheme="majorHAnsi" w:eastAsiaTheme="minorHAnsi" w:hAnsiTheme="majorHAnsi" w:cstheme="minorHAnsi"/>
      <w:color w:val="ED7D31" w:themeColor="accent2"/>
      <w:sz w:val="32"/>
      <w:szCs w:val="32"/>
      <w:lang w:val="en-US" w:eastAsia="en-US"/>
    </w:rPr>
  </w:style>
  <w:style w:type="character" w:customStyle="1" w:styleId="Heading2Char">
    <w:name w:val="Heading 2 Char"/>
    <w:basedOn w:val="DefaultParagraphFont"/>
    <w:link w:val="Heading2"/>
    <w:uiPriority w:val="2"/>
    <w:rsid w:val="005A01B5"/>
    <w:rPr>
      <w:rFonts w:asciiTheme="majorHAnsi" w:eastAsiaTheme="minorHAnsi" w:hAnsiTheme="majorHAnsi" w:cstheme="minorHAnsi"/>
      <w:color w:val="ED7D31" w:themeColor="accent2"/>
      <w:sz w:val="28"/>
      <w:szCs w:val="28"/>
      <w:lang w:val="en-US" w:eastAsia="en-US"/>
    </w:rPr>
  </w:style>
  <w:style w:type="character" w:customStyle="1" w:styleId="Heading3Char">
    <w:name w:val="Heading 3 Char"/>
    <w:basedOn w:val="DefaultParagraphFont"/>
    <w:link w:val="Heading3"/>
    <w:uiPriority w:val="2"/>
    <w:rsid w:val="005A01B5"/>
    <w:rPr>
      <w:rFonts w:asciiTheme="majorHAnsi" w:eastAsiaTheme="minorHAnsi" w:hAnsiTheme="majorHAnsi" w:cstheme="minorHAnsi"/>
      <w:color w:val="ED7D31" w:themeColor="accent2"/>
      <w:sz w:val="24"/>
      <w:szCs w:val="24"/>
      <w:lang w:val="en-US" w:eastAsia="en-US"/>
    </w:rPr>
  </w:style>
  <w:style w:type="paragraph" w:customStyle="1" w:styleId="7241DF9F646144E0B4E1CBC2A0C07063">
    <w:name w:val="7241DF9F646144E0B4E1CBC2A0C07063"/>
    <w:rsid w:val="005A01B5"/>
  </w:style>
  <w:style w:type="paragraph" w:customStyle="1" w:styleId="BC5F39368C4D421799F19FAE2A309FC3">
    <w:name w:val="BC5F39368C4D421799F19FAE2A309FC3"/>
    <w:rsid w:val="00DD1CF8"/>
  </w:style>
  <w:style w:type="paragraph" w:customStyle="1" w:styleId="BC73FFC7744F4486AE51BC636142F670">
    <w:name w:val="BC73FFC7744F4486AE51BC636142F670"/>
    <w:rsid w:val="00DD1CF8"/>
  </w:style>
  <w:style w:type="paragraph" w:customStyle="1" w:styleId="040939FBC4324A43939B0F46E22CECDF">
    <w:name w:val="040939FBC4324A43939B0F46E22CECDF"/>
    <w:rsid w:val="00DD1CF8"/>
  </w:style>
  <w:style w:type="paragraph" w:customStyle="1" w:styleId="37A66198768B4996B1C9541971896C94">
    <w:name w:val="37A66198768B4996B1C9541971896C94"/>
    <w:rsid w:val="00DD1CF8"/>
  </w:style>
  <w:style w:type="paragraph" w:customStyle="1" w:styleId="996D715A1AD14309B7D9B675F07CF8D7">
    <w:name w:val="996D715A1AD14309B7D9B675F07CF8D7"/>
    <w:rsid w:val="00DD1CF8"/>
  </w:style>
  <w:style w:type="paragraph" w:customStyle="1" w:styleId="A003CA99A7A94E2B8CD3425D7739B4D3">
    <w:name w:val="A003CA99A7A94E2B8CD3425D7739B4D3"/>
    <w:rsid w:val="00DD1CF8"/>
  </w:style>
  <w:style w:type="paragraph" w:customStyle="1" w:styleId="77619244141B4B3AA3ADB612551622B3">
    <w:name w:val="77619244141B4B3AA3ADB612551622B3"/>
    <w:rsid w:val="00DD1CF8"/>
  </w:style>
  <w:style w:type="paragraph" w:customStyle="1" w:styleId="47844A89C9A34236BC8FD89875C44576">
    <w:name w:val="47844A89C9A34236BC8FD89875C44576"/>
    <w:rsid w:val="00DD1CF8"/>
  </w:style>
  <w:style w:type="paragraph" w:customStyle="1" w:styleId="37593E8AE3D843F39E438DF93D370C23">
    <w:name w:val="37593E8AE3D843F39E438DF93D370C23"/>
    <w:rsid w:val="00DD1CF8"/>
  </w:style>
  <w:style w:type="paragraph" w:customStyle="1" w:styleId="80AEAF99D6464248961FCD51F36742D1">
    <w:name w:val="80AEAF99D6464248961FCD51F36742D1"/>
    <w:rsid w:val="00DD1CF8"/>
  </w:style>
  <w:style w:type="paragraph" w:customStyle="1" w:styleId="3066128381C84AF5A769D397C7FF55BA">
    <w:name w:val="3066128381C84AF5A769D397C7FF55BA"/>
    <w:rsid w:val="00DD1CF8"/>
  </w:style>
  <w:style w:type="paragraph" w:customStyle="1" w:styleId="212C492EB5794DCCACBF2F38DE0695D2">
    <w:name w:val="212C492EB5794DCCACBF2F38DE0695D2"/>
    <w:rsid w:val="00DD1CF8"/>
  </w:style>
  <w:style w:type="paragraph" w:customStyle="1" w:styleId="332688DD86084CDDADF082D7742EDA96">
    <w:name w:val="332688DD86084CDDADF082D7742EDA96"/>
    <w:rsid w:val="00DD1CF8"/>
  </w:style>
  <w:style w:type="paragraph" w:customStyle="1" w:styleId="054D0A7A14EC4AFE92545F1E1678D592">
    <w:name w:val="054D0A7A14EC4AFE92545F1E1678D592"/>
    <w:rsid w:val="00DD1CF8"/>
  </w:style>
  <w:style w:type="paragraph" w:customStyle="1" w:styleId="D37878680E0F44018A268DD9D41075AA">
    <w:name w:val="D37878680E0F44018A268DD9D41075AA"/>
    <w:rsid w:val="00DD1CF8"/>
  </w:style>
  <w:style w:type="paragraph" w:customStyle="1" w:styleId="8FE3AE06EA0F48A9BA03AD0383864C7C">
    <w:name w:val="8FE3AE06EA0F48A9BA03AD0383864C7C"/>
    <w:rsid w:val="00DD1CF8"/>
  </w:style>
  <w:style w:type="paragraph" w:customStyle="1" w:styleId="A77872719D344B0EA9F4F475316C320B">
    <w:name w:val="A77872719D344B0EA9F4F475316C320B"/>
    <w:rsid w:val="00801F33"/>
  </w:style>
  <w:style w:type="paragraph" w:customStyle="1" w:styleId="EE095A142E4644B1A4BEF24C20DA470E">
    <w:name w:val="EE095A142E4644B1A4BEF24C20DA470E"/>
    <w:rsid w:val="00801F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2016-05-28T00:00:00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0F8C6C5-42A0-44E2-BB21-EEF3337C27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UrbanReport</Template>
  <TotalTime>734</TotalTime>
  <Pages>12</Pages>
  <Words>2241</Words>
  <Characters>12328</Characters>
  <Application>Microsoft Office Word</Application>
  <DocSecurity>0</DocSecurity>
  <Lines>102</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du Projet d’ISN</vt:lpstr>
      <vt:lpstr>Rapport du Projet d’ISN</vt:lpstr>
    </vt:vector>
  </TitlesOfParts>
  <Company/>
  <LinksUpToDate>false</LinksUpToDate>
  <CharactersWithSpaces>14540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d’ISN</dc:title>
  <dc:subject>La bataille navale</dc:subject>
  <dc:creator>Benoît MARTEL TS1</dc:creator>
  <cp:keywords/>
  <dc:description/>
  <cp:lastModifiedBy>Bruno et Maryse</cp:lastModifiedBy>
  <cp:revision>18</cp:revision>
  <cp:lastPrinted>2016-05-24T18:49:00Z</cp:lastPrinted>
  <dcterms:created xsi:type="dcterms:W3CDTF">2016-05-03T16:04:00Z</dcterms:created>
  <dcterms:modified xsi:type="dcterms:W3CDTF">2016-05-24T18:55:00Z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